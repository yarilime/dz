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2"/>
        <w:tblW w:w="8685" w:type="dxa"/>
        <w:tblBorders>
          <w:bottom w:val="single" w:sz="8" w:space="0" w:color="F79595" w:themeColor="accent1" w:themeTint="99"/>
        </w:tblBorders>
        <w:tblLayout w:type="fixed"/>
        <w:tblCellMar>
          <w:bottom w:w="360" w:type="dxa"/>
        </w:tblCellMar>
        <w:tblLook w:val="04A0" w:firstRow="1" w:lastRow="0" w:firstColumn="1" w:lastColumn="0" w:noHBand="0" w:noVBand="1"/>
        <w:tblDescription w:val="Макетная таблица для ввода названия, адреса и логотипа компании"/>
      </w:tblPr>
      <w:tblGrid>
        <w:gridCol w:w="7200"/>
        <w:gridCol w:w="1485"/>
      </w:tblGrid>
      <w:tr w:rsidR="009C6C28" w:rsidRPr="00A81F49" w:rsidTr="007821FB">
        <w:tc>
          <w:tcPr>
            <w:tcW w:w="7200" w:type="dxa"/>
            <w:vAlign w:val="bottom"/>
          </w:tcPr>
          <w:tbl>
            <w:tblPr>
              <w:tblStyle w:val="af2"/>
              <w:tblpPr w:leftFromText="180" w:rightFromText="180" w:vertAnchor="text" w:horzAnchor="page" w:tblpX="5951" w:tblpY="55"/>
              <w:tblW w:w="3000" w:type="dxa"/>
              <w:tblBorders>
                <w:bottom w:val="single" w:sz="4" w:space="0" w:color="F79595" w:themeColor="accent1" w:themeTint="99"/>
              </w:tblBorders>
              <w:tblLayout w:type="fixed"/>
              <w:tblLook w:val="04A0" w:firstRow="1" w:lastRow="0" w:firstColumn="1" w:lastColumn="0" w:noHBand="0" w:noVBand="1"/>
              <w:tblDescription w:val="Введите в этой таблице дату, название и адрес компании, а также имя и адрес клиента"/>
            </w:tblPr>
            <w:tblGrid>
              <w:gridCol w:w="3000"/>
            </w:tblGrid>
            <w:tr w:rsidR="008F5B59" w:rsidRPr="00A81F49" w:rsidTr="008F5B59">
              <w:sdt>
                <w:sdtPr>
                  <w:alias w:val="Дата:"/>
                  <w:tag w:val="Дата:"/>
                  <w:id w:val="1220251055"/>
                  <w:placeholder>
                    <w:docPart w:val="B146234B994949DB94B0948D0B26705D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3000" w:type="dxa"/>
                      <w:vAlign w:val="bottom"/>
                    </w:tcPr>
                    <w:p w:rsidR="008F5B59" w:rsidRPr="00A81F49" w:rsidRDefault="008F5B59" w:rsidP="008F5B59">
                      <w:pPr>
                        <w:pStyle w:val="af3"/>
                        <w:ind w:left="0" w:right="0"/>
                      </w:pPr>
                      <w:r w:rsidRPr="00A81F49">
                        <w:rPr>
                          <w:lang w:bidi="ru-RU"/>
                        </w:rPr>
                        <w:t>Дата</w:t>
                      </w:r>
                    </w:p>
                  </w:tc>
                </w:sdtContent>
              </w:sdt>
            </w:tr>
            <w:tr w:rsidR="008F5B59" w:rsidRPr="00A81F49" w:rsidTr="008F5B59">
              <w:tc>
                <w:tcPr>
                  <w:tcW w:w="3000" w:type="dxa"/>
                  <w:tcBorders>
                    <w:bottom w:val="single" w:sz="4" w:space="0" w:color="F79595" w:themeColor="accent1" w:themeTint="99"/>
                  </w:tcBorders>
                  <w:tcMar>
                    <w:bottom w:w="360" w:type="dxa"/>
                  </w:tcMar>
                </w:tcPr>
                <w:sdt>
                  <w:sdtPr>
                    <w:rPr>
                      <w:noProof/>
                    </w:rPr>
                    <w:alias w:val="Введите дату рабочего задания:"/>
                    <w:tag w:val="Введите дату рабочего задания:"/>
                    <w:id w:val="-51779874"/>
                    <w:placeholder>
                      <w:docPart w:val="FC54A471DC604BB9B038EB92FB394DE8"/>
                    </w:placeholder>
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<w15:appearance w15:val="hidden"/>
                    <w:text/>
                  </w:sdtPr>
                  <w:sdtEndPr/>
                  <w:sdtContent>
                    <w:p w:rsidR="008F5B59" w:rsidRPr="00A81F49" w:rsidRDefault="003D60F4" w:rsidP="008F5B59">
                      <w:pPr>
                        <w:pStyle w:val="aa"/>
                        <w:ind w:left="0" w:right="0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  <w:lang w:val="en-US"/>
                        </w:rPr>
                        <w:t>5</w:t>
                      </w:r>
                      <w:r w:rsidR="00BE6FD0">
                        <w:rPr>
                          <w:noProof/>
                        </w:rPr>
                        <w:t>.11.2021</w:t>
                      </w:r>
                    </w:p>
                  </w:sdtContent>
                </w:sdt>
              </w:tc>
            </w:tr>
          </w:tbl>
          <w:sdt>
            <w:sdtPr>
              <w:alias w:val="Введите название компании:"/>
              <w:tag w:val="Введите название компании:"/>
              <w:id w:val="-886792623"/>
              <w:placeholder>
                <w:docPart w:val="3EEC82714CB845FABD089701B131691E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p w:rsidR="009C6C28" w:rsidRPr="00A81F49" w:rsidRDefault="008F5B59">
                <w:pPr>
                  <w:pStyle w:val="af4"/>
                  <w:ind w:left="0" w:right="0"/>
                </w:pPr>
                <w:r>
                  <w:t>кафедра БМТ-2</w:t>
                </w:r>
              </w:p>
            </w:sdtContent>
          </w:sdt>
          <w:p w:rsidR="009C6C28" w:rsidRPr="00A81F49" w:rsidRDefault="00292E3A">
            <w:pPr>
              <w:pStyle w:val="aa"/>
              <w:ind w:left="0" w:right="0"/>
              <w:rPr>
                <w:noProof/>
              </w:rPr>
            </w:pPr>
            <w:sdt>
              <w:sdtPr>
                <w:rPr>
                  <w:noProof/>
                </w:rPr>
                <w:alias w:val="Введите почтовый адрес:"/>
                <w:tag w:val="Введите почтовый адрес:"/>
                <w:id w:val="-835229435"/>
                <w:placeholder>
                  <w:docPart w:val="1885E8478C9A4DE5B18A3A2FBDA31B97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8F5B59">
                  <w:rPr>
                    <w:noProof/>
                  </w:rPr>
                  <w:t xml:space="preserve"> </w:t>
                </w:r>
              </w:sdtContent>
            </w:sdt>
            <w:r w:rsidR="002C6224" w:rsidRPr="00A81F49">
              <w:rPr>
                <w:noProof/>
                <w:lang w:bidi="ru-RU"/>
              </w:rPr>
              <w:br/>
            </w:r>
            <w:sdt>
              <w:sdtPr>
                <w:rPr>
                  <w:noProof/>
                </w:rPr>
                <w:alias w:val="Введите город, почтовый индекс:"/>
                <w:tag w:val="Укажите город, регион, почтовый индекс:"/>
                <w:id w:val="99161012"/>
                <w:placeholder>
                  <w:docPart w:val="23DAC08234A947D9805C7261350F2A77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8F5B59">
                  <w:rPr>
                    <w:noProof/>
                  </w:rPr>
                  <w:t xml:space="preserve"> </w:t>
                </w:r>
              </w:sdtContent>
            </w:sdt>
          </w:p>
        </w:tc>
        <w:tc>
          <w:tcPr>
            <w:tcW w:w="1485" w:type="dxa"/>
            <w:vAlign w:val="center"/>
          </w:tcPr>
          <w:p w:rsidR="009C6C28" w:rsidRPr="00A81F49" w:rsidRDefault="009C6C28">
            <w:pPr>
              <w:pStyle w:val="aa"/>
              <w:ind w:left="0" w:right="0"/>
              <w:jc w:val="center"/>
              <w:rPr>
                <w:noProof/>
              </w:rPr>
            </w:pPr>
          </w:p>
        </w:tc>
      </w:tr>
    </w:tbl>
    <w:p w:rsidR="002C6224" w:rsidRDefault="008F5B59" w:rsidP="003D60F4">
      <w:pPr>
        <w:pStyle w:val="a8"/>
      </w:pPr>
      <w:r>
        <w:t>Домашнее задание</w:t>
      </w:r>
      <w:r w:rsidR="00461138" w:rsidRPr="00A81F49">
        <w:rPr>
          <w:lang w:bidi="ru-RU"/>
        </w:rPr>
        <w:t xml:space="preserve"> </w:t>
      </w:r>
      <w:sdt>
        <w:sdtPr>
          <w:alias w:val="Введите номер рабочего задания:"/>
          <w:tag w:val="Введите номер рабочего задания:"/>
          <w:id w:val="1717244626"/>
          <w:placeholder>
            <w:docPart w:val="8517A2E263C246A5A70A70EBC00DF215"/>
          </w:placeholder>
          <w:dataBinding w:prefixMappings="xmlns:ns0='http://schemas.microsoft.com/office/2006/coverPageProps' " w:xpath="/ns0:CoverPageProperties[1]/ns0:CompanyPhone[1]" w:storeItemID="{55AF091B-3C7A-41E3-B477-F2FDAA23CFDA}"/>
          <w15:appearance w15:val="hidden"/>
          <w:text/>
        </w:sdtPr>
        <w:sdtEndPr/>
        <w:sdtContent>
          <w:r>
            <w:t>№1</w:t>
          </w:r>
        </w:sdtContent>
      </w:sdt>
      <w:r w:rsidR="00461138" w:rsidRPr="00A81F49">
        <w:rPr>
          <w:lang w:bidi="ru-RU"/>
        </w:rPr>
        <w:t xml:space="preserve"> </w:t>
      </w:r>
      <w:r>
        <w:t>по дисциплине «Управление базами данных» студента</w:t>
      </w:r>
      <w:r w:rsidR="00461138" w:rsidRPr="00A81F49">
        <w:rPr>
          <w:lang w:bidi="ru-RU"/>
        </w:rPr>
        <w:t xml:space="preserve"> </w:t>
      </w:r>
      <w:sdt>
        <w:sdtPr>
          <w:alias w:val="Введите имя клиента:"/>
          <w:tag w:val="Введите имя клиента:"/>
          <w:id w:val="1901248414"/>
          <w:placeholder>
            <w:docPart w:val="117F52CB446045C29BEE465176A53350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15:appearance w15:val="hidden"/>
          <w:text/>
        </w:sdtPr>
        <w:sdtEndPr/>
        <w:sdtContent>
          <w:r w:rsidR="003D60F4">
            <w:t>Липич Я.Н.</w:t>
          </w:r>
        </w:sdtContent>
      </w:sdt>
    </w:p>
    <w:p w:rsidR="003D60F4" w:rsidRPr="003D60F4" w:rsidRDefault="003D60F4" w:rsidP="003D60F4">
      <w:bookmarkStart w:id="0" w:name="_GoBack"/>
      <w:bookmarkEnd w:id="0"/>
    </w:p>
    <w:p w:rsidR="009C6C28" w:rsidRPr="00A81F49" w:rsidRDefault="00292E3A" w:rsidP="008F5B59">
      <w:pPr>
        <w:pStyle w:val="1"/>
      </w:pPr>
      <w:sdt>
        <w:sdtPr>
          <w:alias w:val="Объем работ:"/>
          <w:tag w:val="Объем работ:"/>
          <w:id w:val="-1245021928"/>
          <w:placeholder>
            <w:docPart w:val="80FE2421B4E049F7A0794F3DF8C88CF3"/>
          </w:placeholder>
          <w:temporary/>
          <w:showingPlcHdr/>
          <w15:appearance w15:val="hidden"/>
        </w:sdtPr>
        <w:sdtEndPr/>
        <w:sdtContent>
          <w:r w:rsidR="002C6224" w:rsidRPr="00A81F49">
            <w:rPr>
              <w:lang w:bidi="ru-RU"/>
            </w:rPr>
            <w:t>Объем работ</w:t>
          </w:r>
        </w:sdtContent>
      </w:sdt>
    </w:p>
    <w:tbl>
      <w:tblPr>
        <w:tblStyle w:val="ae"/>
        <w:tblW w:w="8667" w:type="dxa"/>
        <w:shd w:val="clear" w:color="auto" w:fill="E4E3E2" w:themeFill="background2"/>
        <w:tblLayout w:type="fixed"/>
        <w:tblCellMar>
          <w:top w:w="0" w:type="dxa"/>
        </w:tblCellMar>
        <w:tblLook w:val="04A0" w:firstRow="1" w:lastRow="0" w:firstColumn="1" w:lastColumn="0" w:noHBand="0" w:noVBand="1"/>
        <w:tblDescription w:val="Макетная таблица"/>
      </w:tblPr>
      <w:tblGrid>
        <w:gridCol w:w="623"/>
        <w:gridCol w:w="8044"/>
      </w:tblGrid>
      <w:tr w:rsidR="002C6224" w:rsidRPr="00A81F49" w:rsidTr="007821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  <w:shd w:val="clear" w:color="auto" w:fill="E4E3E2" w:themeFill="background2"/>
            <w:vAlign w:val="center"/>
          </w:tcPr>
          <w:p w:rsidR="002C6224" w:rsidRPr="00A81F49" w:rsidRDefault="002C6224" w:rsidP="000B25ED">
            <w:pPr>
              <w:pStyle w:val="aa"/>
              <w:rPr>
                <w:noProof/>
              </w:rPr>
            </w:pPr>
            <w:r w:rsidRPr="00A81F49"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38319EEE" wp14:editId="08238A11">
                      <wp:extent cx="228600" cy="228600"/>
                      <wp:effectExtent l="0" t="0" r="0" b="0"/>
                      <wp:docPr id="17" name="Группа 17" descr="Значок подсказки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8" name="Овал 18" descr="Овал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Полилиния 19" descr="Значок сведений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group w14:anchorId="6841B12F" id="Группа 17" o:spid="_x0000_s1026" alt="Значок подсказки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">
                      <v:oval id="Овал 18" o:spid="_x0000_s1027" alt="Овал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" fillcolor="#f24f4f [3204]" stroked="f" strokeweight="0">
                        <v:stroke joinstyle="miter"/>
                        <o:lock v:ext="edit" aspectratio="t"/>
                      </v:oval>
                      <v:shape id="Полилиния 19" o:spid="_x0000_s1028" alt="Значок сведений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044" w:type="dxa"/>
            <w:shd w:val="clear" w:color="auto" w:fill="E4E3E2" w:themeFill="background2"/>
            <w:vAlign w:val="center"/>
          </w:tcPr>
          <w:p w:rsidR="002C6224" w:rsidRPr="001603CA" w:rsidRDefault="00462D09" w:rsidP="000B25ED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Добро пожаловать на GitHub! Мы так рады, что ты здесь. Мы знаем, что поначалу это может показаться ошеломляющим, поэтому мы собрали несколько наших любимых курсов для людей, которые впервые входят в систему.</w:t>
            </w:r>
          </w:p>
        </w:tc>
      </w:tr>
    </w:tbl>
    <w:p w:rsidR="009C6C28" w:rsidRPr="00A81F49" w:rsidRDefault="009C6C28"/>
    <w:p w:rsidR="009C6C28" w:rsidRPr="00A81F49" w:rsidRDefault="00292E3A">
      <w:pPr>
        <w:pStyle w:val="1"/>
      </w:pPr>
      <w:sdt>
        <w:sdtPr>
          <w:alias w:val="Результирующие материалы:"/>
          <w:tag w:val="Результирующие материалы:"/>
          <w:id w:val="1947734691"/>
          <w:placeholder>
            <w:docPart w:val="0AE8AA005E54457BBDBB22A5B7DD8540"/>
          </w:placeholder>
          <w:temporary/>
          <w:showingPlcHdr/>
          <w15:appearance w15:val="hidden"/>
        </w:sdtPr>
        <w:sdtEndPr/>
        <w:sdtContent>
          <w:r w:rsidR="002C6224" w:rsidRPr="00A81F49">
            <w:rPr>
              <w:lang w:bidi="ru-RU"/>
            </w:rPr>
            <w:t>Результирующие материалы</w:t>
          </w:r>
        </w:sdtContent>
      </w:sdt>
    </w:p>
    <w:tbl>
      <w:tblPr>
        <w:tblStyle w:val="ae"/>
        <w:tblW w:w="8667" w:type="dxa"/>
        <w:shd w:val="clear" w:color="auto" w:fill="E4E3E2" w:themeFill="background2"/>
        <w:tblLayout w:type="fixed"/>
        <w:tblCellMar>
          <w:top w:w="0" w:type="dxa"/>
        </w:tblCellMar>
        <w:tblLook w:val="04A0" w:firstRow="1" w:lastRow="0" w:firstColumn="1" w:lastColumn="0" w:noHBand="0" w:noVBand="1"/>
        <w:tblDescription w:val="Макетная таблица"/>
      </w:tblPr>
      <w:tblGrid>
        <w:gridCol w:w="623"/>
        <w:gridCol w:w="8044"/>
      </w:tblGrid>
      <w:tr w:rsidR="002C6224" w:rsidRPr="00A81F49" w:rsidTr="007821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  <w:shd w:val="clear" w:color="auto" w:fill="E4E3E2" w:themeFill="background2"/>
          </w:tcPr>
          <w:p w:rsidR="002C6224" w:rsidRPr="00A81F49" w:rsidRDefault="002C6224" w:rsidP="000B25ED">
            <w:pPr>
              <w:pStyle w:val="af0"/>
            </w:pPr>
            <w:r w:rsidRPr="00A81F49">
              <w:rPr>
                <w:lang w:eastAsia="ru-RU"/>
              </w:rPr>
              <mc:AlternateContent>
                <mc:Choice Requires="wpg">
                  <w:drawing>
                    <wp:inline distT="0" distB="0" distL="0" distR="0" wp14:anchorId="42FA3E4B" wp14:editId="4CE3D209">
                      <wp:extent cx="228600" cy="228600"/>
                      <wp:effectExtent l="0" t="0" r="0" b="0"/>
                      <wp:docPr id="8" name="Группа 19" descr="Значок подсказки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9" name="Овал 9" descr="Овал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Полилиния 13" descr="Значок сведений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group w14:anchorId="4B36A447" id="Группа 19" o:spid="_x0000_s1026" alt="Значок подсказки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">
                      <v:oval id="Овал 9" o:spid="_x0000_s1027" alt="Овал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" fillcolor="#f24f4f [3204]" stroked="f" strokeweight="0">
                        <v:stroke joinstyle="miter"/>
                        <o:lock v:ext="edit" aspectratio="t"/>
                      </v:oval>
                      <v:shape id="Полилиния 13" o:spid="_x0000_s1028" alt="Значок сведений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044" w:type="dxa"/>
            <w:shd w:val="clear" w:color="auto" w:fill="E4E3E2" w:themeFill="background2"/>
          </w:tcPr>
          <w:p w:rsidR="002C6224" w:rsidRPr="00A81F49" w:rsidRDefault="00462D09" w:rsidP="000B25ED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ru-RU"/>
              </w:rPr>
              <w:drawing>
                <wp:inline distT="0" distB="0" distL="0" distR="0" wp14:anchorId="730431B6" wp14:editId="660426D0">
                  <wp:extent cx="5107940" cy="198628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7940" cy="1986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6C28" w:rsidRPr="00A81F49" w:rsidRDefault="009C6C28">
      <w:pPr>
        <w:pStyle w:val="af8"/>
        <w:keepNext/>
        <w:keepLines/>
      </w:pPr>
    </w:p>
    <w:tbl>
      <w:tblPr>
        <w:tblStyle w:val="afa"/>
        <w:tblW w:w="8667" w:type="dxa"/>
        <w:tblLayout w:type="fixed"/>
        <w:tblCellMar>
          <w:left w:w="0" w:type="dxa"/>
          <w:right w:w="115" w:type="dxa"/>
        </w:tblCellMar>
        <w:tblLook w:val="04A0" w:firstRow="1" w:lastRow="0" w:firstColumn="1" w:lastColumn="0" w:noHBand="0" w:noVBand="1"/>
        <w:tblDescription w:val="Введите в этой таблице имя клиента и название компании"/>
      </w:tblPr>
      <w:tblGrid>
        <w:gridCol w:w="883"/>
        <w:gridCol w:w="3215"/>
        <w:gridCol w:w="803"/>
        <w:gridCol w:w="884"/>
        <w:gridCol w:w="2882"/>
      </w:tblGrid>
      <w:tr w:rsidR="009C6C28" w:rsidRPr="00A81F49" w:rsidTr="007821FB">
        <w:trPr>
          <w:trHeight w:val="720"/>
        </w:trPr>
        <w:tc>
          <w:tcPr>
            <w:tcW w:w="883" w:type="dxa"/>
            <w:vAlign w:val="bottom"/>
          </w:tcPr>
          <w:p w:rsidR="009C6C28" w:rsidRPr="00A81F49" w:rsidRDefault="009C6C28">
            <w:pPr>
              <w:pStyle w:val="af3"/>
              <w:keepNext/>
              <w:keepLines/>
            </w:pPr>
          </w:p>
        </w:tc>
        <w:tc>
          <w:tcPr>
            <w:tcW w:w="3215" w:type="dxa"/>
            <w:vAlign w:val="bottom"/>
          </w:tcPr>
          <w:p w:rsidR="009C6C28" w:rsidRPr="00A81F49" w:rsidRDefault="00292E3A">
            <w:pPr>
              <w:pStyle w:val="af3"/>
              <w:keepNext/>
              <w:keepLines/>
            </w:pPr>
            <w:sdt>
              <w:sdtPr>
                <w:alias w:val="Имя клиента:"/>
                <w:tag w:val="Имя клиента:"/>
                <w:id w:val="81570013"/>
                <w:placeholder>
                  <w:docPart w:val="A7E4AD4E846D40478CB21756C6E53398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3D60F4">
                  <w:t>Липич Я.Н.</w:t>
                </w:r>
              </w:sdtContent>
            </w:sdt>
          </w:p>
        </w:tc>
        <w:tc>
          <w:tcPr>
            <w:tcW w:w="803" w:type="dxa"/>
            <w:vAlign w:val="bottom"/>
          </w:tcPr>
          <w:p w:rsidR="009C6C28" w:rsidRPr="00A81F49" w:rsidRDefault="009C6C28">
            <w:pPr>
              <w:pStyle w:val="af3"/>
              <w:keepNext/>
              <w:keepLines/>
            </w:pPr>
          </w:p>
        </w:tc>
        <w:tc>
          <w:tcPr>
            <w:tcW w:w="884" w:type="dxa"/>
            <w:vAlign w:val="bottom"/>
          </w:tcPr>
          <w:p w:rsidR="009C6C28" w:rsidRPr="00A81F49" w:rsidRDefault="009C6C28">
            <w:pPr>
              <w:pStyle w:val="af3"/>
              <w:keepNext/>
              <w:keepLines/>
            </w:pPr>
          </w:p>
        </w:tc>
        <w:tc>
          <w:tcPr>
            <w:tcW w:w="2882" w:type="dxa"/>
            <w:vAlign w:val="bottom"/>
          </w:tcPr>
          <w:sdt>
            <w:sdtPr>
              <w:alias w:val="Название компании:"/>
              <w:tag w:val="Название компании:"/>
              <w:id w:val="-2016684720"/>
              <w:placeholder>
                <w:docPart w:val="3EEC82714CB845FABD089701B131691E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p w:rsidR="009C6C28" w:rsidRPr="00A81F49" w:rsidRDefault="008F5B59">
                <w:pPr>
                  <w:pStyle w:val="af3"/>
                  <w:keepNext/>
                  <w:keepLines/>
                </w:pPr>
                <w:r>
                  <w:t>кафедра БМТ-2</w:t>
                </w:r>
              </w:p>
            </w:sdtContent>
          </w:sdt>
        </w:tc>
      </w:tr>
      <w:tr w:rsidR="009C6C28" w:rsidRPr="00A81F49" w:rsidTr="007821FB">
        <w:trPr>
          <w:trHeight w:val="1080"/>
        </w:trPr>
        <w:tc>
          <w:tcPr>
            <w:tcW w:w="883" w:type="dxa"/>
            <w:vAlign w:val="bottom"/>
          </w:tcPr>
          <w:p w:rsidR="009C6C28" w:rsidRPr="00A81F49" w:rsidRDefault="009C6C28">
            <w:pPr>
              <w:keepNext/>
              <w:keepLines/>
            </w:pPr>
          </w:p>
        </w:tc>
        <w:tc>
          <w:tcPr>
            <w:tcW w:w="3215" w:type="dxa"/>
            <w:tcBorders>
              <w:bottom w:val="single" w:sz="4" w:space="0" w:color="F79595" w:themeColor="accent1" w:themeTint="99"/>
            </w:tcBorders>
            <w:vAlign w:val="bottom"/>
          </w:tcPr>
          <w:p w:rsidR="009C6C28" w:rsidRPr="00A81F49" w:rsidRDefault="009C6C28">
            <w:pPr>
              <w:keepNext/>
              <w:keepLines/>
            </w:pPr>
          </w:p>
        </w:tc>
        <w:tc>
          <w:tcPr>
            <w:tcW w:w="803" w:type="dxa"/>
            <w:vAlign w:val="bottom"/>
          </w:tcPr>
          <w:p w:rsidR="009C6C28" w:rsidRPr="00A81F49" w:rsidRDefault="009C6C28">
            <w:pPr>
              <w:keepNext/>
              <w:keepLines/>
            </w:pPr>
          </w:p>
        </w:tc>
        <w:tc>
          <w:tcPr>
            <w:tcW w:w="884" w:type="dxa"/>
            <w:vAlign w:val="bottom"/>
          </w:tcPr>
          <w:p w:rsidR="009C6C28" w:rsidRPr="00A81F49" w:rsidRDefault="009C6C28">
            <w:pPr>
              <w:keepNext/>
              <w:keepLines/>
            </w:pPr>
          </w:p>
        </w:tc>
        <w:tc>
          <w:tcPr>
            <w:tcW w:w="2882" w:type="dxa"/>
            <w:tcBorders>
              <w:bottom w:val="single" w:sz="4" w:space="0" w:color="F79595" w:themeColor="accent1" w:themeTint="99"/>
            </w:tcBorders>
            <w:vAlign w:val="bottom"/>
          </w:tcPr>
          <w:p w:rsidR="009C6C28" w:rsidRPr="00A81F49" w:rsidRDefault="009C6C28">
            <w:pPr>
              <w:keepNext/>
              <w:keepLines/>
            </w:pPr>
          </w:p>
        </w:tc>
      </w:tr>
    </w:tbl>
    <w:p w:rsidR="009C6C28" w:rsidRPr="00A81F49" w:rsidRDefault="009C6C28">
      <w:pPr>
        <w:spacing w:before="320"/>
      </w:pPr>
    </w:p>
    <w:sectPr w:rsidR="009C6C28" w:rsidRPr="00A81F49" w:rsidSect="007821FB">
      <w:footerReference w:type="default" r:id="rId9"/>
      <w:headerReference w:type="first" r:id="rId10"/>
      <w:footerReference w:type="first" r:id="rId11"/>
      <w:pgSz w:w="11906" w:h="16838" w:code="9"/>
      <w:pgMar w:top="1080" w:right="1224" w:bottom="2160" w:left="2016" w:header="72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2E3A" w:rsidRDefault="00292E3A">
      <w:pPr>
        <w:spacing w:after="0" w:line="240" w:lineRule="auto"/>
      </w:pPr>
      <w:r>
        <w:separator/>
      </w:r>
    </w:p>
  </w:endnote>
  <w:endnote w:type="continuationSeparator" w:id="0">
    <w:p w:rsidR="00292E3A" w:rsidRDefault="00292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b"/>
      <w:tblW w:w="5000" w:type="pct"/>
      <w:tblBorders>
        <w:top w:val="single" w:sz="4" w:space="0" w:color="DF1010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2" w:type="dxa"/>
        <w:left w:w="0" w:type="dxa"/>
        <w:right w:w="0" w:type="dxa"/>
      </w:tblCellMar>
      <w:tblLook w:val="04A0" w:firstRow="1" w:lastRow="0" w:firstColumn="1" w:lastColumn="0" w:noHBand="0" w:noVBand="1"/>
      <w:tblDescription w:val="Макетная таблица нижнего колонтитула"/>
    </w:tblPr>
    <w:tblGrid>
      <w:gridCol w:w="7548"/>
      <w:gridCol w:w="1118"/>
    </w:tblGrid>
    <w:tr w:rsidR="00FA68E1" w:rsidTr="000B25ED">
      <w:tc>
        <w:tcPr>
          <w:tcW w:w="4355" w:type="pct"/>
        </w:tcPr>
        <w:p w:rsidR="00FA68E1" w:rsidRDefault="00292E3A" w:rsidP="00FA68E1">
          <w:pPr>
            <w:pStyle w:val="afb"/>
          </w:pPr>
          <w:sdt>
            <w:sdtPr>
              <w:alias w:val="Рабочее задание для:"/>
              <w:tag w:val="Рабочее задание для:"/>
              <w:id w:val="-737478360"/>
              <w:placeholder>
                <w:docPart w:val="3B3046C266F741388A7F49B5F3CE8300"/>
              </w:placeholder>
              <w:temporary/>
              <w:showingPlcHdr/>
              <w15:appearance w15:val="hidden"/>
            </w:sdtPr>
            <w:sdtEndPr/>
            <w:sdtContent>
              <w:r w:rsidR="00A81F49">
                <w:rPr>
                  <w:lang w:bidi="ru-RU"/>
                </w:rPr>
                <w:t>Рабочее задание для</w:t>
              </w:r>
            </w:sdtContent>
          </w:sdt>
          <w:r w:rsidR="00FA68E1">
            <w:rPr>
              <w:lang w:bidi="ru-RU"/>
            </w:rPr>
            <w:t xml:space="preserve"> </w:t>
          </w:r>
          <w:sdt>
            <w:sdtPr>
              <w:alias w:val="Имя клиента:"/>
              <w:tag w:val="Имя клиента:"/>
              <w:id w:val="-1471122458"/>
              <w:placeholder>
                <w:docPart w:val="FFCD702611834926AC153DE2C444A8BE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r w:rsidR="003D60F4">
                <w:t>Липич Я.Н.</w:t>
              </w:r>
            </w:sdtContent>
          </w:sdt>
          <w:r w:rsidR="00FA68E1">
            <w:rPr>
              <w:lang w:bidi="ru-RU"/>
            </w:rPr>
            <w:t xml:space="preserve"> </w:t>
          </w:r>
          <w:r w:rsidR="00FA68E1">
            <w:rPr>
              <w:lang w:bidi="ru-RU"/>
            </w:rPr>
            <w:sym w:font="Wingdings" w:char="F0A0"/>
          </w:r>
          <w:r w:rsidR="00FA68E1">
            <w:rPr>
              <w:lang w:bidi="ru-RU"/>
            </w:rPr>
            <w:t xml:space="preserve"> </w:t>
          </w:r>
          <w:sdt>
            <w:sdtPr>
              <w:alias w:val="Дата рабочего задания:"/>
              <w:tag w:val="Дата рабочего задания:"/>
              <w:id w:val="1338111185"/>
              <w:placeholder>
                <w:docPart w:val="D8C19372B8644927BA3F150B5556EA6F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3D60F4">
                <w:t>15.11.2021</w:t>
              </w:r>
            </w:sdtContent>
          </w:sdt>
        </w:p>
      </w:tc>
      <w:tc>
        <w:tcPr>
          <w:tcW w:w="645" w:type="pct"/>
        </w:tcPr>
        <w:p w:rsidR="00FA68E1" w:rsidRDefault="00FA68E1" w:rsidP="00FA68E1">
          <w:pPr>
            <w:pStyle w:val="afb"/>
          </w:pPr>
          <w:r>
            <w:rPr>
              <w:noProof w:val="0"/>
              <w:lang w:bidi="ru-RU"/>
            </w:rPr>
            <w:fldChar w:fldCharType="begin"/>
          </w:r>
          <w:r>
            <w:rPr>
              <w:lang w:bidi="ru-RU"/>
            </w:rPr>
            <w:instrText xml:space="preserve"> PAGE   \* MERGEFORMAT </w:instrText>
          </w:r>
          <w:r>
            <w:rPr>
              <w:noProof w:val="0"/>
              <w:lang w:bidi="ru-RU"/>
            </w:rPr>
            <w:fldChar w:fldCharType="separate"/>
          </w:r>
          <w:r w:rsidR="00114AFA">
            <w:rPr>
              <w:lang w:bidi="ru-RU"/>
            </w:rPr>
            <w:t>2</w:t>
          </w:r>
          <w:r>
            <w:rPr>
              <w:lang w:bidi="ru-RU"/>
            </w:rPr>
            <w:fldChar w:fldCharType="end"/>
          </w:r>
        </w:p>
      </w:tc>
    </w:tr>
  </w:tbl>
  <w:p w:rsidR="009C6C28" w:rsidRDefault="009C6C28" w:rsidP="00FA68E1">
    <w:pPr>
      <w:pStyle w:val="af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b"/>
      <w:tblW w:w="5000" w:type="pct"/>
      <w:tblBorders>
        <w:top w:val="single" w:sz="4" w:space="0" w:color="DF1010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2" w:type="dxa"/>
        <w:left w:w="0" w:type="dxa"/>
        <w:right w:w="0" w:type="dxa"/>
      </w:tblCellMar>
      <w:tblLook w:val="04A0" w:firstRow="1" w:lastRow="0" w:firstColumn="1" w:lastColumn="0" w:noHBand="0" w:noVBand="1"/>
      <w:tblDescription w:val="Макетная таблица нижнего колонтитула"/>
    </w:tblPr>
    <w:tblGrid>
      <w:gridCol w:w="7548"/>
      <w:gridCol w:w="1118"/>
    </w:tblGrid>
    <w:tr w:rsidR="00051324" w:rsidTr="00D41B39">
      <w:tc>
        <w:tcPr>
          <w:tcW w:w="4355" w:type="pct"/>
        </w:tcPr>
        <w:p w:rsidR="00051324" w:rsidRDefault="005249E1" w:rsidP="00051324">
          <w:pPr>
            <w:pStyle w:val="afb"/>
          </w:pPr>
          <w:r>
            <w:t>Домашнее задание</w:t>
          </w:r>
          <w:r w:rsidR="00651CA2">
            <w:t xml:space="preserve"> 1 по дисциплине «Управление Базами Данных»</w:t>
          </w:r>
          <w:r w:rsidR="00051324">
            <w:rPr>
              <w:lang w:bidi="ru-RU"/>
            </w:rPr>
            <w:t xml:space="preserve"> </w:t>
          </w:r>
          <w:sdt>
            <w:sdtPr>
              <w:alias w:val="Имя клиента:"/>
              <w:tag w:val="Имя клиента:"/>
              <w:id w:val="2100288948"/>
              <w:placeholder>
                <w:docPart w:val="65101EBB557347C291EB6C9579912FDA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r w:rsidR="003D60F4">
                <w:t>Липич Я.Н.</w:t>
              </w:r>
            </w:sdtContent>
          </w:sdt>
          <w:r w:rsidR="00051324">
            <w:rPr>
              <w:lang w:bidi="ru-RU"/>
            </w:rPr>
            <w:t xml:space="preserve"> </w:t>
          </w:r>
          <w:r w:rsidR="00051324">
            <w:rPr>
              <w:lang w:bidi="ru-RU"/>
            </w:rPr>
            <w:sym w:font="Wingdings" w:char="F0A0"/>
          </w:r>
          <w:r w:rsidR="00051324">
            <w:rPr>
              <w:lang w:bidi="ru-RU"/>
            </w:rPr>
            <w:t xml:space="preserve"> </w:t>
          </w:r>
          <w:sdt>
            <w:sdtPr>
              <w:alias w:val="Дата рабочего задания:"/>
              <w:tag w:val="Дата рабочего задания:"/>
              <w:id w:val="-1451003134"/>
              <w:placeholder>
                <w:docPart w:val="CFFFA68D1AF845199DAAF46052D63072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3D60F4">
                <w:t>15.11.2021</w:t>
              </w:r>
            </w:sdtContent>
          </w:sdt>
        </w:p>
      </w:tc>
      <w:tc>
        <w:tcPr>
          <w:tcW w:w="645" w:type="pct"/>
        </w:tcPr>
        <w:p w:rsidR="00051324" w:rsidRDefault="00051324" w:rsidP="00051324">
          <w:pPr>
            <w:pStyle w:val="afb"/>
          </w:pPr>
          <w:r>
            <w:rPr>
              <w:noProof w:val="0"/>
              <w:lang w:bidi="ru-RU"/>
            </w:rPr>
            <w:fldChar w:fldCharType="begin"/>
          </w:r>
          <w:r>
            <w:rPr>
              <w:lang w:bidi="ru-RU"/>
            </w:rPr>
            <w:instrText xml:space="preserve"> PAGE   \* MERGEFORMAT </w:instrText>
          </w:r>
          <w:r>
            <w:rPr>
              <w:noProof w:val="0"/>
              <w:lang w:bidi="ru-RU"/>
            </w:rPr>
            <w:fldChar w:fldCharType="separate"/>
          </w:r>
          <w:r w:rsidR="00462D09">
            <w:rPr>
              <w:lang w:bidi="ru-RU"/>
            </w:rPr>
            <w:t>1</w:t>
          </w:r>
          <w:r>
            <w:rPr>
              <w:lang w:bidi="ru-RU"/>
            </w:rPr>
            <w:fldChar w:fldCharType="end"/>
          </w:r>
        </w:p>
      </w:tc>
    </w:tr>
  </w:tbl>
  <w:p w:rsidR="00E223AE" w:rsidRDefault="00E223AE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2E3A" w:rsidRDefault="00292E3A">
      <w:pPr>
        <w:spacing w:after="0" w:line="240" w:lineRule="auto"/>
      </w:pPr>
      <w:r>
        <w:separator/>
      </w:r>
    </w:p>
  </w:footnote>
  <w:footnote w:type="continuationSeparator" w:id="0">
    <w:p w:rsidR="00292E3A" w:rsidRDefault="00292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3AE" w:rsidRDefault="00051324">
    <w:pPr>
      <w:pStyle w:val="ac"/>
    </w:pPr>
    <w:r>
      <w:rPr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A99160D" wp14:editId="43FDD698">
              <wp:simplePos x="0" y="0"/>
              <wp:positionH relativeFrom="leftMargin">
                <wp:posOffset>549910</wp:posOffset>
              </wp:positionH>
              <wp:positionV relativeFrom="margin">
                <wp:posOffset>0</wp:posOffset>
              </wp:positionV>
              <wp:extent cx="1005840" cy="5733288"/>
              <wp:effectExtent l="0" t="0" r="0" b="0"/>
              <wp:wrapNone/>
              <wp:docPr id="22" name="Надпись 22" descr="Название документа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5840" cy="57332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51324" w:rsidRDefault="00FF6308" w:rsidP="00051324">
                          <w:pPr>
                            <w:pStyle w:val="a6"/>
                          </w:pPr>
                          <w:r>
                            <w:t>Домашнее задание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15000</wp14:pctWidth>
              </wp14:sizeRelH>
              <wp14:sizeRelV relativeFrom="margin">
                <wp14:pctHeight>75000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2A99160D" id="_x0000_t202" coordsize="21600,21600" o:spt="202" path="m,l,21600r21600,l21600,xe">
              <v:stroke joinstyle="miter"/>
              <v:path gradientshapeok="t" o:connecttype="rect"/>
            </v:shapetype>
            <v:shape id="Надпись 22" o:spid="_x0000_s1026" type="#_x0000_t202" alt="Название документа" style="position:absolute;margin-left:43.3pt;margin-top:0;width:79.2pt;height:451.45pt;z-index:-251657216;visibility:visible;mso-wrap-style:square;mso-width-percent:150;mso-height-percent:750;mso-wrap-distance-left:9pt;mso-wrap-distance-top:0;mso-wrap-distance-right:9pt;mso-wrap-distance-bottom:0;mso-position-horizontal:absolute;mso-position-horizontal-relative:left-margin-area;mso-position-vertical:absolute;mso-position-vertical-relative:margin;mso-width-percent:150;mso-height-percent:7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" filled="f" stroked="f" strokeweight=".5pt">
              <v:textbox style="layout-flow:vertical;mso-layout-flow-alt:bottom-to-top;mso-fit-shape-to-text:t" inset="0,14.4pt,18pt">
                <w:txbxContent>
                  <w:p w:rsidR="00051324" w:rsidRDefault="00FF6308" w:rsidP="00051324">
                    <w:pPr>
                      <w:pStyle w:val="a6"/>
                    </w:pPr>
                    <w:r>
                      <w:t>Домашнее задание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4A4E51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8C648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62A5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68091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F7CEF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0CE17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38856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37EC7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76E8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BEA61E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E56C24"/>
    <w:multiLevelType w:val="hybridMultilevel"/>
    <w:tmpl w:val="C8B68AA6"/>
    <w:lvl w:ilvl="0" w:tplc="7FFA4152">
      <w:start w:val="1"/>
      <w:numFmt w:val="upperRoman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yMTE3MzYHQjNzSyUdpeDU4uLM/DyQAqNaAPfcswEsAAAA"/>
  </w:docVars>
  <w:rsids>
    <w:rsidRoot w:val="008F5B59"/>
    <w:rsid w:val="000003D1"/>
    <w:rsid w:val="00006632"/>
    <w:rsid w:val="00011CC2"/>
    <w:rsid w:val="00051324"/>
    <w:rsid w:val="00114AFA"/>
    <w:rsid w:val="00154E3F"/>
    <w:rsid w:val="001603CA"/>
    <w:rsid w:val="00175D7F"/>
    <w:rsid w:val="002164DC"/>
    <w:rsid w:val="00292E3A"/>
    <w:rsid w:val="002C6224"/>
    <w:rsid w:val="0032517A"/>
    <w:rsid w:val="003D60F4"/>
    <w:rsid w:val="00411649"/>
    <w:rsid w:val="00430971"/>
    <w:rsid w:val="00461138"/>
    <w:rsid w:val="00462D09"/>
    <w:rsid w:val="0046686E"/>
    <w:rsid w:val="004842A5"/>
    <w:rsid w:val="004958EB"/>
    <w:rsid w:val="0052319D"/>
    <w:rsid w:val="005249E1"/>
    <w:rsid w:val="005762C3"/>
    <w:rsid w:val="005A2DD8"/>
    <w:rsid w:val="005D5C74"/>
    <w:rsid w:val="00645A25"/>
    <w:rsid w:val="00651CA2"/>
    <w:rsid w:val="00654881"/>
    <w:rsid w:val="006A203A"/>
    <w:rsid w:val="006B23CE"/>
    <w:rsid w:val="006F4D71"/>
    <w:rsid w:val="00755059"/>
    <w:rsid w:val="007821FB"/>
    <w:rsid w:val="007E7248"/>
    <w:rsid w:val="007F2EA4"/>
    <w:rsid w:val="008D7ECD"/>
    <w:rsid w:val="008F5B59"/>
    <w:rsid w:val="00944E1A"/>
    <w:rsid w:val="009478C7"/>
    <w:rsid w:val="009B0A6C"/>
    <w:rsid w:val="009B323E"/>
    <w:rsid w:val="009B3975"/>
    <w:rsid w:val="009C6C28"/>
    <w:rsid w:val="00A1349D"/>
    <w:rsid w:val="00A27041"/>
    <w:rsid w:val="00A81F49"/>
    <w:rsid w:val="00B55DE2"/>
    <w:rsid w:val="00B74C65"/>
    <w:rsid w:val="00BE6FD0"/>
    <w:rsid w:val="00D04347"/>
    <w:rsid w:val="00D92497"/>
    <w:rsid w:val="00DB279F"/>
    <w:rsid w:val="00DD1797"/>
    <w:rsid w:val="00E10A0E"/>
    <w:rsid w:val="00E223AE"/>
    <w:rsid w:val="00E23D3E"/>
    <w:rsid w:val="00EC6DDE"/>
    <w:rsid w:val="00FA68E1"/>
    <w:rsid w:val="00FF3DD9"/>
    <w:rsid w:val="00FF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851D593"/>
  <w15:chartTrackingRefBased/>
  <w15:docId w15:val="{E2918EF7-6A78-43F6-B82C-AAE30ECCF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ru-RU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45A25"/>
    <w:pPr>
      <w:spacing w:after="160"/>
    </w:pPr>
    <w:rPr>
      <w:noProof/>
    </w:rPr>
  </w:style>
  <w:style w:type="paragraph" w:styleId="1">
    <w:name w:val="heading 1"/>
    <w:basedOn w:val="a0"/>
    <w:next w:val="a0"/>
    <w:link w:val="10"/>
    <w:uiPriority w:val="9"/>
    <w:qFormat/>
    <w:rsid w:val="00645A25"/>
    <w:pPr>
      <w:keepNext/>
      <w:keepLines/>
      <w:pBdr>
        <w:bottom w:val="single" w:sz="8" w:space="0" w:color="FCDBDB" w:themeColor="accent1" w:themeTint="33"/>
      </w:pBdr>
      <w:spacing w:before="120" w:after="120" w:line="240" w:lineRule="auto"/>
      <w:outlineLvl w:val="0"/>
    </w:pPr>
    <w:rPr>
      <w:rFonts w:asciiTheme="majorHAnsi" w:eastAsiaTheme="majorEastAsia" w:hAnsiTheme="majorHAnsi" w:cstheme="majorBidi"/>
      <w:color w:val="DF1010" w:themeColor="accent1" w:themeShade="BF"/>
      <w:sz w:val="36"/>
      <w:szCs w:val="36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5A2D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DF1010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5A2D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40B0B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A2D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940B0B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A2DD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A2DD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Логотип"/>
    <w:basedOn w:val="a0"/>
    <w:uiPriority w:val="99"/>
    <w:semiHidden/>
    <w:unhideWhenUsed/>
    <w:pPr>
      <w:spacing w:before="600"/>
    </w:pPr>
  </w:style>
  <w:style w:type="character" w:styleId="a5">
    <w:name w:val="Placeholder Text"/>
    <w:basedOn w:val="a1"/>
    <w:uiPriority w:val="99"/>
    <w:semiHidden/>
    <w:rsid w:val="005A2DD8"/>
    <w:rPr>
      <w:color w:val="DF1010" w:themeColor="accent1" w:themeShade="BF"/>
    </w:rPr>
  </w:style>
  <w:style w:type="paragraph" w:styleId="a6">
    <w:name w:val="Title"/>
    <w:basedOn w:val="a0"/>
    <w:next w:val="a0"/>
    <w:link w:val="a7"/>
    <w:uiPriority w:val="2"/>
    <w:qFormat/>
    <w:pPr>
      <w:spacing w:after="0" w:line="240" w:lineRule="auto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a7">
    <w:name w:val="Заголовок Знак"/>
    <w:basedOn w:val="a1"/>
    <w:link w:val="a6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paragraph" w:styleId="a8">
    <w:name w:val="Subtitle"/>
    <w:basedOn w:val="a0"/>
    <w:next w:val="a0"/>
    <w:link w:val="a9"/>
    <w:uiPriority w:val="3"/>
    <w:qFormat/>
    <w:pPr>
      <w:numPr>
        <w:ilvl w:val="1"/>
      </w:numPr>
      <w:spacing w:before="320" w:line="240" w:lineRule="auto"/>
    </w:pPr>
    <w:rPr>
      <w:b/>
      <w:bCs/>
      <w:sz w:val="28"/>
      <w:szCs w:val="28"/>
    </w:rPr>
  </w:style>
  <w:style w:type="character" w:customStyle="1" w:styleId="a9">
    <w:name w:val="Подзаголовок Знак"/>
    <w:basedOn w:val="a1"/>
    <w:link w:val="a8"/>
    <w:uiPriority w:val="3"/>
    <w:rPr>
      <w:b/>
      <w:bCs/>
      <w:sz w:val="28"/>
      <w:szCs w:val="28"/>
    </w:rPr>
  </w:style>
  <w:style w:type="paragraph" w:styleId="aa">
    <w:name w:val="No Spacing"/>
    <w:uiPriority w:val="1"/>
    <w:qFormat/>
    <w:pPr>
      <w:spacing w:before="60" w:after="0" w:line="240" w:lineRule="auto"/>
    </w:pPr>
  </w:style>
  <w:style w:type="table" w:styleId="ab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645A25"/>
    <w:rPr>
      <w:rFonts w:asciiTheme="majorHAnsi" w:eastAsiaTheme="majorEastAsia" w:hAnsiTheme="majorHAnsi" w:cstheme="majorBidi"/>
      <w:color w:val="DF1010" w:themeColor="accent1" w:themeShade="BF"/>
      <w:sz w:val="36"/>
      <w:szCs w:val="36"/>
    </w:rPr>
  </w:style>
  <w:style w:type="character" w:customStyle="1" w:styleId="20">
    <w:name w:val="Заголовок 2 Знак"/>
    <w:basedOn w:val="a1"/>
    <w:link w:val="2"/>
    <w:uiPriority w:val="9"/>
    <w:rPr>
      <w:b/>
      <w:bCs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Pr>
      <w:b/>
      <w:bCs/>
      <w:i/>
      <w:iCs/>
      <w:sz w:val="24"/>
      <w:szCs w:val="24"/>
    </w:rPr>
  </w:style>
  <w:style w:type="paragraph" w:styleId="ac">
    <w:name w:val="header"/>
    <w:basedOn w:val="a0"/>
    <w:link w:val="a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customStyle="1" w:styleId="ae">
    <w:name w:val="Таблица советов"/>
    <w:basedOn w:val="a2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af">
    <w:name w:val="Текст совета"/>
    <w:basedOn w:val="a0"/>
    <w:uiPriority w:val="99"/>
    <w:semiHidden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af0">
    <w:name w:val="Значок"/>
    <w:basedOn w:val="a0"/>
    <w:uiPriority w:val="99"/>
    <w:semiHidden/>
    <w:qFormat/>
    <w:pPr>
      <w:spacing w:before="160" w:line="240" w:lineRule="auto"/>
      <w:jc w:val="center"/>
    </w:pPr>
  </w:style>
  <w:style w:type="character" w:customStyle="1" w:styleId="40">
    <w:name w:val="Заголовок 4 Знак"/>
    <w:basedOn w:val="a1"/>
    <w:link w:val="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af1">
    <w:name w:val="Таблица рабочего задания"/>
    <w:basedOn w:val="a2"/>
    <w:uiPriority w:val="99"/>
    <w:rsid w:val="005A2DD8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F1010" w:themeFill="accent1" w:themeFillShade="BF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31">
    <w:name w:val="toc 3"/>
    <w:basedOn w:val="a0"/>
    <w:next w:val="a0"/>
    <w:autoRedefine/>
    <w:uiPriority w:val="39"/>
    <w:semiHidden/>
    <w:unhideWhenUsed/>
    <w:pPr>
      <w:spacing w:after="100"/>
      <w:ind w:left="720" w:right="3240"/>
    </w:pPr>
  </w:style>
  <w:style w:type="paragraph" w:styleId="41">
    <w:name w:val="toc 4"/>
    <w:basedOn w:val="a0"/>
    <w:next w:val="a0"/>
    <w:autoRedefine/>
    <w:uiPriority w:val="39"/>
    <w:semiHidden/>
    <w:unhideWhenUsed/>
    <w:pPr>
      <w:spacing w:after="100"/>
      <w:ind w:left="720" w:right="3240"/>
    </w:pPr>
  </w:style>
  <w:style w:type="table" w:customStyle="1" w:styleId="af2">
    <w:name w:val="Макетная таблица"/>
    <w:basedOn w:val="a2"/>
    <w:uiPriority w:val="99"/>
    <w:pPr>
      <w:spacing w:before="60" w:after="0" w:line="240" w:lineRule="auto"/>
      <w:ind w:left="144" w:right="144"/>
    </w:pPr>
    <w:tblPr>
      <w:tblCellMar>
        <w:left w:w="0" w:type="dxa"/>
        <w:right w:w="0" w:type="dxa"/>
      </w:tblCellMar>
    </w:tblPr>
  </w:style>
  <w:style w:type="paragraph" w:customStyle="1" w:styleId="af3">
    <w:name w:val="Заголовок формы"/>
    <w:basedOn w:val="a0"/>
    <w:next w:val="a0"/>
    <w:uiPriority w:val="2"/>
    <w:qFormat/>
    <w:rsid w:val="005A2DD8"/>
    <w:pPr>
      <w:spacing w:before="80" w:after="60" w:line="240" w:lineRule="auto"/>
    </w:pPr>
    <w:rPr>
      <w:rFonts w:asciiTheme="majorHAnsi" w:eastAsiaTheme="majorEastAsia" w:hAnsiTheme="majorHAnsi" w:cstheme="majorBidi"/>
      <w:color w:val="DF1010" w:themeColor="accent1" w:themeShade="BF"/>
    </w:rPr>
  </w:style>
  <w:style w:type="paragraph" w:customStyle="1" w:styleId="af4">
    <w:name w:val="Имя"/>
    <w:basedOn w:val="a0"/>
    <w:uiPriority w:val="2"/>
    <w:qFormat/>
    <w:rsid w:val="005A2DD8"/>
    <w:pPr>
      <w:spacing w:before="60" w:after="60" w:line="240" w:lineRule="auto"/>
    </w:pPr>
    <w:rPr>
      <w:rFonts w:asciiTheme="majorHAnsi" w:eastAsiaTheme="majorEastAsia" w:hAnsiTheme="majorHAnsi" w:cstheme="majorBidi"/>
      <w:color w:val="DF1010" w:themeColor="accent1" w:themeShade="BF"/>
      <w:sz w:val="36"/>
      <w:szCs w:val="36"/>
    </w:rPr>
  </w:style>
  <w:style w:type="paragraph" w:styleId="af5">
    <w:name w:val="Body Text Indent"/>
    <w:basedOn w:val="a0"/>
    <w:link w:val="af6"/>
    <w:uiPriority w:val="99"/>
    <w:semiHidden/>
    <w:unhideWhenUsed/>
    <w:pPr>
      <w:spacing w:after="120"/>
      <w:ind w:left="360"/>
    </w:pPr>
  </w:style>
  <w:style w:type="character" w:customStyle="1" w:styleId="af6">
    <w:name w:val="Основной текст с отступом Знак"/>
    <w:basedOn w:val="a1"/>
    <w:link w:val="af5"/>
    <w:uiPriority w:val="99"/>
    <w:semiHidden/>
  </w:style>
  <w:style w:type="character" w:styleId="af7">
    <w:name w:val="Strong"/>
    <w:basedOn w:val="a1"/>
    <w:uiPriority w:val="10"/>
    <w:unhideWhenUsed/>
    <w:qFormat/>
    <w:rPr>
      <w:b/>
      <w:bCs/>
    </w:rPr>
  </w:style>
  <w:style w:type="paragraph" w:styleId="af8">
    <w:name w:val="Closing"/>
    <w:basedOn w:val="a0"/>
    <w:link w:val="af9"/>
    <w:uiPriority w:val="11"/>
    <w:unhideWhenUsed/>
    <w:qFormat/>
    <w:pPr>
      <w:spacing w:before="720" w:after="0" w:line="240" w:lineRule="auto"/>
    </w:pPr>
  </w:style>
  <w:style w:type="character" w:customStyle="1" w:styleId="af9">
    <w:name w:val="Прощание Знак"/>
    <w:basedOn w:val="a1"/>
    <w:link w:val="af8"/>
    <w:uiPriority w:val="11"/>
  </w:style>
  <w:style w:type="table" w:customStyle="1" w:styleId="afa">
    <w:name w:val="Таблица для подписей"/>
    <w:basedOn w:val="a2"/>
    <w:uiPriority w:val="99"/>
    <w:pPr>
      <w:spacing w:after="0" w:line="240" w:lineRule="auto"/>
    </w:pPr>
    <w:tblPr/>
  </w:style>
  <w:style w:type="paragraph" w:styleId="a">
    <w:name w:val="List Bullet"/>
    <w:basedOn w:val="a0"/>
    <w:uiPriority w:val="4"/>
    <w:unhideWhenUsed/>
    <w:qFormat/>
    <w:pPr>
      <w:numPr>
        <w:numId w:val="4"/>
      </w:numPr>
      <w:contextualSpacing/>
    </w:pPr>
  </w:style>
  <w:style w:type="character" w:customStyle="1" w:styleId="ad">
    <w:name w:val="Верхний колонтитул Знак"/>
    <w:basedOn w:val="a1"/>
    <w:link w:val="ac"/>
    <w:uiPriority w:val="99"/>
  </w:style>
  <w:style w:type="paragraph" w:styleId="afb">
    <w:name w:val="footer"/>
    <w:basedOn w:val="a0"/>
    <w:link w:val="afc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character" w:customStyle="1" w:styleId="afc">
    <w:name w:val="Нижний колонтитул Знак"/>
    <w:basedOn w:val="a1"/>
    <w:link w:val="afb"/>
    <w:uiPriority w:val="99"/>
    <w:rPr>
      <w:i/>
      <w:iCs/>
      <w:sz w:val="18"/>
      <w:szCs w:val="18"/>
    </w:rPr>
  </w:style>
  <w:style w:type="character" w:customStyle="1" w:styleId="50">
    <w:name w:val="Заголовок 5 Знак"/>
    <w:basedOn w:val="a1"/>
    <w:link w:val="5"/>
    <w:uiPriority w:val="9"/>
    <w:semiHidden/>
    <w:rsid w:val="005A2DD8"/>
    <w:rPr>
      <w:rFonts w:asciiTheme="majorHAnsi" w:eastAsiaTheme="majorEastAsia" w:hAnsiTheme="majorHAnsi" w:cstheme="majorBidi"/>
      <w:color w:val="DF1010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5A2DD8"/>
    <w:rPr>
      <w:rFonts w:asciiTheme="majorHAnsi" w:eastAsiaTheme="majorEastAsia" w:hAnsiTheme="majorHAnsi" w:cstheme="majorBidi"/>
      <w:color w:val="940B0B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5A2DD8"/>
    <w:rPr>
      <w:rFonts w:asciiTheme="majorHAnsi" w:eastAsiaTheme="majorEastAsia" w:hAnsiTheme="majorHAnsi" w:cstheme="majorBidi"/>
      <w:i/>
      <w:iCs/>
      <w:color w:val="940B0B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5A2DD8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5A2DD8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fd">
    <w:name w:val="Intense Emphasis"/>
    <w:basedOn w:val="a1"/>
    <w:uiPriority w:val="21"/>
    <w:semiHidden/>
    <w:unhideWhenUsed/>
    <w:qFormat/>
    <w:rsid w:val="005A2DD8"/>
    <w:rPr>
      <w:i/>
      <w:iCs/>
      <w:color w:val="DF1010" w:themeColor="accent1" w:themeShade="BF"/>
    </w:rPr>
  </w:style>
  <w:style w:type="paragraph" w:styleId="afe">
    <w:name w:val="Intense Quote"/>
    <w:basedOn w:val="a0"/>
    <w:next w:val="a0"/>
    <w:link w:val="aff"/>
    <w:uiPriority w:val="30"/>
    <w:semiHidden/>
    <w:unhideWhenUsed/>
    <w:qFormat/>
    <w:rsid w:val="005A2DD8"/>
    <w:pPr>
      <w:pBdr>
        <w:top w:val="single" w:sz="4" w:space="10" w:color="DF1010" w:themeColor="accent1" w:themeShade="BF"/>
        <w:bottom w:val="single" w:sz="4" w:space="10" w:color="DF1010" w:themeColor="accent1" w:themeShade="BF"/>
      </w:pBdr>
      <w:spacing w:before="360" w:after="360"/>
      <w:ind w:left="864" w:right="864"/>
      <w:jc w:val="center"/>
    </w:pPr>
    <w:rPr>
      <w:i/>
      <w:iCs/>
      <w:color w:val="DF1010" w:themeColor="accent1" w:themeShade="BF"/>
    </w:rPr>
  </w:style>
  <w:style w:type="character" w:customStyle="1" w:styleId="aff">
    <w:name w:val="Выделенная цитата Знак"/>
    <w:basedOn w:val="a1"/>
    <w:link w:val="afe"/>
    <w:uiPriority w:val="30"/>
    <w:semiHidden/>
    <w:rsid w:val="005A2DD8"/>
    <w:rPr>
      <w:i/>
      <w:iCs/>
      <w:color w:val="DF1010" w:themeColor="accent1" w:themeShade="BF"/>
    </w:rPr>
  </w:style>
  <w:style w:type="character" w:styleId="aff0">
    <w:name w:val="Intense Reference"/>
    <w:basedOn w:val="a1"/>
    <w:uiPriority w:val="32"/>
    <w:semiHidden/>
    <w:unhideWhenUsed/>
    <w:qFormat/>
    <w:rsid w:val="005A2DD8"/>
    <w:rPr>
      <w:b/>
      <w:bCs/>
      <w:caps w:val="0"/>
      <w:smallCaps/>
      <w:color w:val="DF1010" w:themeColor="accent1" w:themeShade="BF"/>
      <w:spacing w:val="5"/>
    </w:rPr>
  </w:style>
  <w:style w:type="paragraph" w:styleId="aff1">
    <w:name w:val="Block Text"/>
    <w:basedOn w:val="a0"/>
    <w:uiPriority w:val="99"/>
    <w:semiHidden/>
    <w:unhideWhenUsed/>
    <w:rsid w:val="005A2DD8"/>
    <w:pPr>
      <w:pBdr>
        <w:top w:val="single" w:sz="2" w:space="10" w:color="DF1010" w:themeColor="accent1" w:themeShade="BF"/>
        <w:left w:val="single" w:sz="2" w:space="10" w:color="DF1010" w:themeColor="accent1" w:themeShade="BF"/>
        <w:bottom w:val="single" w:sz="2" w:space="10" w:color="DF1010" w:themeColor="accent1" w:themeShade="BF"/>
        <w:right w:val="single" w:sz="2" w:space="10" w:color="DF1010" w:themeColor="accent1" w:themeShade="BF"/>
      </w:pBdr>
      <w:ind w:left="1152" w:right="1152"/>
    </w:pPr>
    <w:rPr>
      <w:i/>
      <w:iCs/>
      <w:color w:val="DF1010" w:themeColor="accent1" w:themeShade="BF"/>
    </w:rPr>
  </w:style>
  <w:style w:type="character" w:styleId="aff2">
    <w:name w:val="FollowedHyperlink"/>
    <w:basedOn w:val="a1"/>
    <w:uiPriority w:val="99"/>
    <w:semiHidden/>
    <w:unhideWhenUsed/>
    <w:rsid w:val="005A2DD8"/>
    <w:rPr>
      <w:color w:val="7B4968" w:themeColor="accent5" w:themeShade="BF"/>
      <w:u w:val="single"/>
    </w:rPr>
  </w:style>
  <w:style w:type="character" w:styleId="aff3">
    <w:name w:val="Hyperlink"/>
    <w:basedOn w:val="a1"/>
    <w:uiPriority w:val="99"/>
    <w:semiHidden/>
    <w:unhideWhenUsed/>
    <w:rsid w:val="005A2DD8"/>
    <w:rPr>
      <w:color w:val="295A66" w:themeColor="accent4" w:themeShade="80"/>
      <w:u w:val="single"/>
    </w:rPr>
  </w:style>
  <w:style w:type="character" w:customStyle="1" w:styleId="11">
    <w:name w:val="Неподтвержденное упоминание1"/>
    <w:basedOn w:val="a1"/>
    <w:uiPriority w:val="99"/>
    <w:semiHidden/>
    <w:unhideWhenUsed/>
    <w:rsid w:val="005A2DD8"/>
    <w:rPr>
      <w:color w:val="595959" w:themeColor="text1" w:themeTint="A6"/>
      <w:shd w:val="clear" w:color="auto" w:fill="E1DFDD"/>
    </w:rPr>
  </w:style>
  <w:style w:type="paragraph" w:styleId="aff4">
    <w:name w:val="Balloon Text"/>
    <w:basedOn w:val="a0"/>
    <w:link w:val="aff5"/>
    <w:uiPriority w:val="99"/>
    <w:semiHidden/>
    <w:unhideWhenUsed/>
    <w:rsid w:val="009B39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5">
    <w:name w:val="Текст выноски Знак"/>
    <w:basedOn w:val="a1"/>
    <w:link w:val="aff4"/>
    <w:uiPriority w:val="99"/>
    <w:semiHidden/>
    <w:rsid w:val="009B39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\AppData\Roaming\Microsoft\Templates\&#1054;&#1087;&#1080;&#1089;&#1072;&#1085;&#1080;&#1077;%20&#1088;&#1072;&#1073;&#1086;&#1090;%20(&#1082;&#1088;&#1072;&#1089;&#1085;&#1086;&#1077;%20&#1086;&#1092;&#1086;&#1088;&#1084;&#1083;&#1077;&#1085;&#1080;&#1077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EEC82714CB845FABD089701B13169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B99689-0833-48B4-913A-3B0376DAF0F4}"/>
      </w:docPartPr>
      <w:docPartBody>
        <w:p w:rsidR="00C111B3" w:rsidRDefault="00ED4209">
          <w:pPr>
            <w:pStyle w:val="3EEC82714CB845FABD089701B131691E"/>
          </w:pPr>
          <w:r w:rsidRPr="00A81F49">
            <w:rPr>
              <w:lang w:bidi="ru-RU"/>
            </w:rPr>
            <w:t>Название компании</w:t>
          </w:r>
        </w:p>
      </w:docPartBody>
    </w:docPart>
    <w:docPart>
      <w:docPartPr>
        <w:name w:val="1885E8478C9A4DE5B18A3A2FBDA31B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A9D142-F193-4894-B1D5-1648BCA61186}"/>
      </w:docPartPr>
      <w:docPartBody>
        <w:p w:rsidR="00C111B3" w:rsidRDefault="00ED4209">
          <w:pPr>
            <w:pStyle w:val="1885E8478C9A4DE5B18A3A2FBDA31B97"/>
          </w:pPr>
          <w:r w:rsidRPr="00A81F49">
            <w:rPr>
              <w:noProof/>
              <w:lang w:bidi="ru-RU"/>
            </w:rPr>
            <w:t>Адрес компании</w:t>
          </w:r>
        </w:p>
      </w:docPartBody>
    </w:docPart>
    <w:docPart>
      <w:docPartPr>
        <w:name w:val="23DAC08234A947D9805C7261350F2A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246611-2CB6-492A-ACC6-C3B05E49B440}"/>
      </w:docPartPr>
      <w:docPartBody>
        <w:p w:rsidR="00C111B3" w:rsidRDefault="00ED4209">
          <w:pPr>
            <w:pStyle w:val="23DAC08234A947D9805C7261350F2A77"/>
          </w:pPr>
          <w:r w:rsidRPr="00A81F49">
            <w:rPr>
              <w:noProof/>
              <w:lang w:bidi="ru-RU"/>
            </w:rPr>
            <w:t>Город, почтовый индекс</w:t>
          </w:r>
        </w:p>
      </w:docPartBody>
    </w:docPart>
    <w:docPart>
      <w:docPartPr>
        <w:name w:val="8517A2E263C246A5A70A70EBC00DF2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CD369A-C909-40D2-B9C8-1F0FEBFED659}"/>
      </w:docPartPr>
      <w:docPartBody>
        <w:p w:rsidR="00C111B3" w:rsidRDefault="00ED4209">
          <w:pPr>
            <w:pStyle w:val="8517A2E263C246A5A70A70EBC00DF215"/>
          </w:pPr>
          <w:r w:rsidRPr="00A81F49">
            <w:rPr>
              <w:rStyle w:val="a3"/>
              <w:lang w:bidi="ru-RU"/>
            </w:rPr>
            <w:t>000</w:t>
          </w:r>
        </w:p>
      </w:docPartBody>
    </w:docPart>
    <w:docPart>
      <w:docPartPr>
        <w:name w:val="117F52CB446045C29BEE465176A533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E41239-439D-4442-BAB7-DB8608A6B03B}"/>
      </w:docPartPr>
      <w:docPartBody>
        <w:p w:rsidR="00C111B3" w:rsidRDefault="00ED4209">
          <w:pPr>
            <w:pStyle w:val="117F52CB446045C29BEE465176A53350"/>
          </w:pPr>
          <w:r w:rsidRPr="00A81F49">
            <w:rPr>
              <w:rStyle w:val="a3"/>
              <w:lang w:bidi="ru-RU"/>
            </w:rPr>
            <w:t>Имя клиента</w:t>
          </w:r>
        </w:p>
      </w:docPartBody>
    </w:docPart>
    <w:docPart>
      <w:docPartPr>
        <w:name w:val="A7E4AD4E846D40478CB21756C6E533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84C01E-C240-4698-A0A9-4F98AA08C2FA}"/>
      </w:docPartPr>
      <w:docPartBody>
        <w:p w:rsidR="00C111B3" w:rsidRDefault="00ED4209">
          <w:pPr>
            <w:pStyle w:val="A7E4AD4E846D40478CB21756C6E53398"/>
          </w:pPr>
          <w:r w:rsidRPr="00A81F49">
            <w:rPr>
              <w:noProof/>
              <w:lang w:bidi="ru-RU"/>
            </w:rPr>
            <w:t>Имя клиента</w:t>
          </w:r>
        </w:p>
      </w:docPartBody>
    </w:docPart>
    <w:docPart>
      <w:docPartPr>
        <w:name w:val="80FE2421B4E049F7A0794F3DF8C88C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C21B39-FBBD-472C-A6EC-BE284CEA1D7C}"/>
      </w:docPartPr>
      <w:docPartBody>
        <w:p w:rsidR="00C111B3" w:rsidRDefault="00ED4209">
          <w:pPr>
            <w:pStyle w:val="80FE2421B4E049F7A0794F3DF8C88CF3"/>
          </w:pPr>
          <w:r w:rsidRPr="00A81F49">
            <w:rPr>
              <w:lang w:bidi="ru-RU"/>
            </w:rPr>
            <w:t>Объем работ</w:t>
          </w:r>
        </w:p>
      </w:docPartBody>
    </w:docPart>
    <w:docPart>
      <w:docPartPr>
        <w:name w:val="0AE8AA005E54457BBDBB22A5B7DD85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D35BA4-B0C2-4AF0-9FF5-1D9AE6034E36}"/>
      </w:docPartPr>
      <w:docPartBody>
        <w:p w:rsidR="00C111B3" w:rsidRDefault="00ED4209">
          <w:pPr>
            <w:pStyle w:val="0AE8AA005E54457BBDBB22A5B7DD8540"/>
          </w:pPr>
          <w:r w:rsidRPr="00A81F49">
            <w:rPr>
              <w:lang w:bidi="ru-RU"/>
            </w:rPr>
            <w:t>Результирующие материалы</w:t>
          </w:r>
        </w:p>
      </w:docPartBody>
    </w:docPart>
    <w:docPart>
      <w:docPartPr>
        <w:name w:val="3B3046C266F741388A7F49B5F3CE83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2B210E-F4B7-424C-8BCF-C825A35E3481}"/>
      </w:docPartPr>
      <w:docPartBody>
        <w:p w:rsidR="00C111B3" w:rsidRDefault="00ED4209">
          <w:pPr>
            <w:pStyle w:val="3B3046C266F741388A7F49B5F3CE8300"/>
          </w:pPr>
          <w:r>
            <w:rPr>
              <w:lang w:bidi="ru-RU"/>
            </w:rPr>
            <w:t>Рабочее задание</w:t>
          </w:r>
        </w:p>
      </w:docPartBody>
    </w:docPart>
    <w:docPart>
      <w:docPartPr>
        <w:name w:val="FFCD702611834926AC153DE2C444A8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3CFF63-AFB9-4DBF-8EDB-FA0598705C20}"/>
      </w:docPartPr>
      <w:docPartBody>
        <w:p w:rsidR="00C111B3" w:rsidRDefault="00ED4209" w:rsidP="00ED4209">
          <w:pPr>
            <w:pStyle w:val="FFCD702611834926AC153DE2C444A8BE"/>
          </w:pPr>
          <w:r w:rsidRPr="00A81F49">
            <w:rPr>
              <w:lang w:bidi="ru-RU"/>
            </w:rPr>
            <w:t>Дата</w:t>
          </w:r>
        </w:p>
      </w:docPartBody>
    </w:docPart>
    <w:docPart>
      <w:docPartPr>
        <w:name w:val="D8C19372B8644927BA3F150B5556EA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3A11DB-A896-4A0C-BAEB-976D71A4D9DB}"/>
      </w:docPartPr>
      <w:docPartBody>
        <w:p w:rsidR="00C111B3" w:rsidRDefault="00ED4209" w:rsidP="00ED4209">
          <w:pPr>
            <w:pStyle w:val="D8C19372B8644927BA3F150B5556EA6F"/>
          </w:pPr>
          <w:r w:rsidRPr="00A81F49">
            <w:rPr>
              <w:lang w:bidi="ru-RU"/>
            </w:rPr>
            <w:t>Получатель услуг:</w:t>
          </w:r>
        </w:p>
      </w:docPartBody>
    </w:docPart>
    <w:docPart>
      <w:docPartPr>
        <w:name w:val="65101EBB557347C291EB6C9579912F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9DDBD5-6F4E-475D-BDEF-4A52F765BE12}"/>
      </w:docPartPr>
      <w:docPartBody>
        <w:p w:rsidR="00C111B3" w:rsidRDefault="00ED4209" w:rsidP="00ED4209">
          <w:pPr>
            <w:pStyle w:val="65101EBB557347C291EB6C9579912FDA"/>
          </w:pPr>
          <w:r w:rsidRPr="00A81F49">
            <w:rPr>
              <w:noProof/>
              <w:lang w:bidi="ru-RU"/>
            </w:rPr>
            <w:t>Имя клиента</w:t>
          </w:r>
        </w:p>
      </w:docPartBody>
    </w:docPart>
    <w:docPart>
      <w:docPartPr>
        <w:name w:val="CFFFA68D1AF845199DAAF46052D630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C306B9-443F-4F59-B646-06C13775540B}"/>
      </w:docPartPr>
      <w:docPartBody>
        <w:p w:rsidR="00C111B3" w:rsidRDefault="00ED4209" w:rsidP="00ED4209">
          <w:pPr>
            <w:pStyle w:val="CFFFA68D1AF845199DAAF46052D63072"/>
          </w:pPr>
          <w:r w:rsidRPr="00A81F49">
            <w:rPr>
              <w:noProof/>
              <w:lang w:bidi="ru-RU"/>
            </w:rPr>
            <w:t>Адрес клиента</w:t>
          </w:r>
        </w:p>
      </w:docPartBody>
    </w:docPart>
    <w:docPart>
      <w:docPartPr>
        <w:name w:val="B146234B994949DB94B0948D0B2670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030CE9-1EE2-493F-B763-A5703CA69BDE}"/>
      </w:docPartPr>
      <w:docPartBody>
        <w:p w:rsidR="00C111B3" w:rsidRDefault="00ED4209" w:rsidP="00ED4209">
          <w:pPr>
            <w:pStyle w:val="B146234B994949DB94B0948D0B26705D"/>
          </w:pPr>
          <w:r w:rsidRPr="00A81F49">
            <w:rPr>
              <w:lang w:bidi="ru-RU"/>
            </w:rPr>
            <w:t>Дата</w:t>
          </w:r>
        </w:p>
      </w:docPartBody>
    </w:docPart>
    <w:docPart>
      <w:docPartPr>
        <w:name w:val="FC54A471DC604BB9B038EB92FB394D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4138F0-2BAE-47C2-B2EF-4F03F5E2D315}"/>
      </w:docPartPr>
      <w:docPartBody>
        <w:p w:rsidR="00C111B3" w:rsidRDefault="00ED4209" w:rsidP="00ED4209">
          <w:pPr>
            <w:pStyle w:val="FC54A471DC604BB9B038EB92FB394DE8"/>
          </w:pPr>
          <w:r w:rsidRPr="00A81F49">
            <w:rPr>
              <w:noProof/>
              <w:lang w:bidi="ru-RU"/>
            </w:rPr>
            <w:t>Дата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209"/>
    <w:rsid w:val="00496251"/>
    <w:rsid w:val="00B74F6E"/>
    <w:rsid w:val="00C111B3"/>
    <w:rsid w:val="00ED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EEC82714CB845FABD089701B131691E">
    <w:name w:val="3EEC82714CB845FABD089701B131691E"/>
  </w:style>
  <w:style w:type="paragraph" w:customStyle="1" w:styleId="1885E8478C9A4DE5B18A3A2FBDA31B97">
    <w:name w:val="1885E8478C9A4DE5B18A3A2FBDA31B97"/>
  </w:style>
  <w:style w:type="paragraph" w:customStyle="1" w:styleId="23DAC08234A947D9805C7261350F2A77">
    <w:name w:val="23DAC08234A947D9805C7261350F2A77"/>
  </w:style>
  <w:style w:type="paragraph" w:customStyle="1" w:styleId="2430B780D0684AC9985C27E92046362C">
    <w:name w:val="2430B780D0684AC9985C27E92046362C"/>
  </w:style>
  <w:style w:type="character" w:styleId="a3">
    <w:name w:val="Placeholder Text"/>
    <w:basedOn w:val="a0"/>
    <w:uiPriority w:val="99"/>
    <w:semiHidden/>
    <w:rPr>
      <w:color w:val="2E74B5" w:themeColor="accent1" w:themeShade="BF"/>
    </w:rPr>
  </w:style>
  <w:style w:type="paragraph" w:customStyle="1" w:styleId="8517A2E263C246A5A70A70EBC00DF215">
    <w:name w:val="8517A2E263C246A5A70A70EBC00DF215"/>
  </w:style>
  <w:style w:type="paragraph" w:customStyle="1" w:styleId="DA3A2A29416D453CB2524F854C520BB5">
    <w:name w:val="DA3A2A29416D453CB2524F854C520BB5"/>
  </w:style>
  <w:style w:type="paragraph" w:customStyle="1" w:styleId="117F52CB446045C29BEE465176A53350">
    <w:name w:val="117F52CB446045C29BEE465176A53350"/>
  </w:style>
  <w:style w:type="paragraph" w:customStyle="1" w:styleId="E7E2FBF4874C449595516D1CDC0CF327">
    <w:name w:val="E7E2FBF4874C449595516D1CDC0CF327"/>
  </w:style>
  <w:style w:type="paragraph" w:customStyle="1" w:styleId="28FA1D5DF5EE4ECBBB8AA1A1B13B541F">
    <w:name w:val="28FA1D5DF5EE4ECBBB8AA1A1B13B541F"/>
  </w:style>
  <w:style w:type="paragraph" w:customStyle="1" w:styleId="DEBA80282490417FA3EE9A25629DC4A9">
    <w:name w:val="DEBA80282490417FA3EE9A25629DC4A9"/>
  </w:style>
  <w:style w:type="paragraph" w:customStyle="1" w:styleId="79CB5740C48445B4B98333E824A3A9B3">
    <w:name w:val="79CB5740C48445B4B98333E824A3A9B3"/>
  </w:style>
  <w:style w:type="paragraph" w:customStyle="1" w:styleId="A7E4AD4E846D40478CB21756C6E53398">
    <w:name w:val="A7E4AD4E846D40478CB21756C6E53398"/>
  </w:style>
  <w:style w:type="paragraph" w:customStyle="1" w:styleId="19E2E34B83484ABDBD1F4301D1289F3B">
    <w:name w:val="19E2E34B83484ABDBD1F4301D1289F3B"/>
  </w:style>
  <w:style w:type="paragraph" w:customStyle="1" w:styleId="616DC91B9F73456EAE12A22F620DC0F1">
    <w:name w:val="616DC91B9F73456EAE12A22F620DC0F1"/>
  </w:style>
  <w:style w:type="paragraph" w:customStyle="1" w:styleId="3D1DAC36017A4A1D967BA188AF75A72F">
    <w:name w:val="3D1DAC36017A4A1D967BA188AF75A72F"/>
  </w:style>
  <w:style w:type="paragraph" w:customStyle="1" w:styleId="09984D314E72493C952A63144C0EF9CC">
    <w:name w:val="09984D314E72493C952A63144C0EF9CC"/>
  </w:style>
  <w:style w:type="paragraph" w:customStyle="1" w:styleId="a4">
    <w:name w:val="Текст совета"/>
    <w:basedOn w:val="a"/>
    <w:uiPriority w:val="99"/>
    <w:semiHidden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noProof/>
      <w:color w:val="44546A" w:themeColor="text2"/>
      <w:sz w:val="16"/>
      <w:szCs w:val="16"/>
      <w:lang w:eastAsia="ja-JP"/>
    </w:rPr>
  </w:style>
  <w:style w:type="paragraph" w:customStyle="1" w:styleId="DED5E1DCDAE043D6881B6B207CE2D66D">
    <w:name w:val="DED5E1DCDAE043D6881B6B207CE2D66D"/>
  </w:style>
  <w:style w:type="paragraph" w:customStyle="1" w:styleId="32A647FCA86E44568D732EF2C0F0CAB3">
    <w:name w:val="32A647FCA86E44568D732EF2C0F0CAB3"/>
  </w:style>
  <w:style w:type="paragraph" w:customStyle="1" w:styleId="162BDDFC298848A185BCCA2A43500EBF">
    <w:name w:val="162BDDFC298848A185BCCA2A43500EBF"/>
  </w:style>
  <w:style w:type="paragraph" w:customStyle="1" w:styleId="4F8A9EEF0A1C4C71B2303CCF24403F51">
    <w:name w:val="4F8A9EEF0A1C4C71B2303CCF24403F51"/>
  </w:style>
  <w:style w:type="paragraph" w:customStyle="1" w:styleId="37C1645A30504FEB9DA264A457562558">
    <w:name w:val="37C1645A30504FEB9DA264A457562558"/>
  </w:style>
  <w:style w:type="paragraph" w:customStyle="1" w:styleId="6422D50DAD0343AD996EEF313065A1D8">
    <w:name w:val="6422D50DAD0343AD996EEF313065A1D8"/>
  </w:style>
  <w:style w:type="paragraph" w:customStyle="1" w:styleId="38A997A4C9EA4F1A8BE54BEF824DA3B7">
    <w:name w:val="38A997A4C9EA4F1A8BE54BEF824DA3B7"/>
  </w:style>
  <w:style w:type="paragraph" w:customStyle="1" w:styleId="9BC38A2B304D45AA8D0775E79A91DA0C">
    <w:name w:val="9BC38A2B304D45AA8D0775E79A91DA0C"/>
  </w:style>
  <w:style w:type="paragraph" w:customStyle="1" w:styleId="F74C773E66EB4B028C70245B95648802">
    <w:name w:val="F74C773E66EB4B028C70245B95648802"/>
  </w:style>
  <w:style w:type="paragraph" w:customStyle="1" w:styleId="9F08C6544DB04B8DA635DB543CCCB08A">
    <w:name w:val="9F08C6544DB04B8DA635DB543CCCB08A"/>
  </w:style>
  <w:style w:type="paragraph" w:customStyle="1" w:styleId="0DAF2A4A2DDA46299D1A2E3EA4BED138">
    <w:name w:val="0DAF2A4A2DDA46299D1A2E3EA4BED138"/>
  </w:style>
  <w:style w:type="paragraph" w:customStyle="1" w:styleId="BBAC05C42C4D407A992D362693DC47B8">
    <w:name w:val="BBAC05C42C4D407A992D362693DC47B8"/>
  </w:style>
  <w:style w:type="paragraph" w:customStyle="1" w:styleId="FBC448D4AB2348FBBA36EE10E171F8ED">
    <w:name w:val="FBC448D4AB2348FBBA36EE10E171F8ED"/>
  </w:style>
  <w:style w:type="paragraph" w:customStyle="1" w:styleId="A7D2AC67FB114696B032D90F99541BA0">
    <w:name w:val="A7D2AC67FB114696B032D90F99541BA0"/>
  </w:style>
  <w:style w:type="paragraph" w:customStyle="1" w:styleId="4D2639F0BF134D51873E69100529B1CC">
    <w:name w:val="4D2639F0BF134D51873E69100529B1CC"/>
  </w:style>
  <w:style w:type="paragraph" w:customStyle="1" w:styleId="43B9B485AFE942E3A9283122E4FAB910">
    <w:name w:val="43B9B485AFE942E3A9283122E4FAB910"/>
  </w:style>
  <w:style w:type="paragraph" w:customStyle="1" w:styleId="B584D4B83D9C48F18C3E584DCFE0F1B1">
    <w:name w:val="B584D4B83D9C48F18C3E584DCFE0F1B1"/>
  </w:style>
  <w:style w:type="paragraph" w:customStyle="1" w:styleId="EA37890FE3954D8595E8DA3CE07A455C">
    <w:name w:val="EA37890FE3954D8595E8DA3CE07A455C"/>
  </w:style>
  <w:style w:type="paragraph" w:customStyle="1" w:styleId="2B5F32E403BE417BAD8F9B981CA1E933">
    <w:name w:val="2B5F32E403BE417BAD8F9B981CA1E933"/>
  </w:style>
  <w:style w:type="paragraph" w:customStyle="1" w:styleId="8CB5665CD3DF4DE0A423A1115544C499">
    <w:name w:val="8CB5665CD3DF4DE0A423A1115544C499"/>
  </w:style>
  <w:style w:type="paragraph" w:customStyle="1" w:styleId="80FE2421B4E049F7A0794F3DF8C88CF3">
    <w:name w:val="80FE2421B4E049F7A0794F3DF8C88CF3"/>
  </w:style>
  <w:style w:type="paragraph" w:customStyle="1" w:styleId="0F59EAE731194A908D8C6265B12CECE3">
    <w:name w:val="0F59EAE731194A908D8C6265B12CECE3"/>
  </w:style>
  <w:style w:type="paragraph" w:customStyle="1" w:styleId="61DE632DF10C4DDD84AE2EF9FCE57DF9">
    <w:name w:val="61DE632DF10C4DDD84AE2EF9FCE57DF9"/>
  </w:style>
  <w:style w:type="paragraph" w:customStyle="1" w:styleId="0AE8AA005E54457BBDBB22A5B7DD8540">
    <w:name w:val="0AE8AA005E54457BBDBB22A5B7DD8540"/>
  </w:style>
  <w:style w:type="paragraph" w:customStyle="1" w:styleId="468EEAA40A664BBF964CD4512D6123D7">
    <w:name w:val="468EEAA40A664BBF964CD4512D6123D7"/>
  </w:style>
  <w:style w:type="paragraph" w:customStyle="1" w:styleId="DD11064B71FD45EC97F29DFA9B04F9DD">
    <w:name w:val="DD11064B71FD45EC97F29DFA9B04F9DD"/>
  </w:style>
  <w:style w:type="paragraph" w:customStyle="1" w:styleId="C2A21060ED8A4EE3B367B8D0FE7D6BB1">
    <w:name w:val="C2A21060ED8A4EE3B367B8D0FE7D6BB1"/>
  </w:style>
  <w:style w:type="paragraph" w:customStyle="1" w:styleId="48A8BF3C7DBC41129F744D7C510C4536">
    <w:name w:val="48A8BF3C7DBC41129F744D7C510C4536"/>
  </w:style>
  <w:style w:type="paragraph" w:customStyle="1" w:styleId="B9A107D49D3442B695625B3A6B99EC19">
    <w:name w:val="B9A107D49D3442B695625B3A6B99EC19"/>
  </w:style>
  <w:style w:type="paragraph" w:customStyle="1" w:styleId="58903A5CA7A1434899B79894D0307CEA">
    <w:name w:val="58903A5CA7A1434899B79894D0307CEA"/>
  </w:style>
  <w:style w:type="paragraph" w:customStyle="1" w:styleId="EA63241F37F6451A91C717B5F1026D4F">
    <w:name w:val="EA63241F37F6451A91C717B5F1026D4F"/>
  </w:style>
  <w:style w:type="paragraph" w:customStyle="1" w:styleId="9004712B52C8447BB33E7B8832013EB7">
    <w:name w:val="9004712B52C8447BB33E7B8832013EB7"/>
  </w:style>
  <w:style w:type="paragraph" w:customStyle="1" w:styleId="FBBDC713A0674F389D02E10E0BB8990C">
    <w:name w:val="FBBDC713A0674F389D02E10E0BB8990C"/>
  </w:style>
  <w:style w:type="paragraph" w:customStyle="1" w:styleId="25F9D6F54EE84301B090343B54394747">
    <w:name w:val="25F9D6F54EE84301B090343B54394747"/>
  </w:style>
  <w:style w:type="paragraph" w:customStyle="1" w:styleId="6597200EA7064C3CA82BE9DCB53189E8">
    <w:name w:val="6597200EA7064C3CA82BE9DCB53189E8"/>
  </w:style>
  <w:style w:type="paragraph" w:customStyle="1" w:styleId="B4DA30B71C9C427F822AB0781A94C055">
    <w:name w:val="B4DA30B71C9C427F822AB0781A94C055"/>
  </w:style>
  <w:style w:type="paragraph" w:customStyle="1" w:styleId="1279008F962041EB8144E13347A08AC0">
    <w:name w:val="1279008F962041EB8144E13347A08AC0"/>
  </w:style>
  <w:style w:type="paragraph" w:customStyle="1" w:styleId="FED233F0B5E546CCABB7ADC251DCDBE9">
    <w:name w:val="FED233F0B5E546CCABB7ADC251DCDBE9"/>
  </w:style>
  <w:style w:type="paragraph" w:customStyle="1" w:styleId="405B76A7B82541F7886B34B2ED703824">
    <w:name w:val="405B76A7B82541F7886B34B2ED703824"/>
  </w:style>
  <w:style w:type="paragraph" w:customStyle="1" w:styleId="AA350FAD30344CCBB35FA454AF44697E">
    <w:name w:val="AA350FAD30344CCBB35FA454AF44697E"/>
  </w:style>
  <w:style w:type="paragraph" w:customStyle="1" w:styleId="D9BD74120AEB4D7EA32A8D06618F62D8">
    <w:name w:val="D9BD74120AEB4D7EA32A8D06618F62D8"/>
  </w:style>
  <w:style w:type="paragraph" w:customStyle="1" w:styleId="EE77AE33C4CD408DBBC326DC8BBB353A">
    <w:name w:val="EE77AE33C4CD408DBBC326DC8BBB353A"/>
  </w:style>
  <w:style w:type="paragraph" w:customStyle="1" w:styleId="818D95A96B9A4ADAA5A8FA6932A63B65">
    <w:name w:val="818D95A96B9A4ADAA5A8FA6932A63B65"/>
  </w:style>
  <w:style w:type="paragraph" w:customStyle="1" w:styleId="0AAFDB7A7D294D13B94EBCB26D105B3B">
    <w:name w:val="0AAFDB7A7D294D13B94EBCB26D105B3B"/>
  </w:style>
  <w:style w:type="paragraph" w:customStyle="1" w:styleId="3DD3701C8A95441A912A5F3EA01CFDEB">
    <w:name w:val="3DD3701C8A95441A912A5F3EA01CFDEB"/>
  </w:style>
  <w:style w:type="paragraph" w:customStyle="1" w:styleId="94DB243A4EB74C51AE49CC78B1737B33">
    <w:name w:val="94DB243A4EB74C51AE49CC78B1737B33"/>
  </w:style>
  <w:style w:type="paragraph" w:customStyle="1" w:styleId="D1C4ABDF13F34BB4B44DF850E4498E02">
    <w:name w:val="D1C4ABDF13F34BB4B44DF850E4498E02"/>
  </w:style>
  <w:style w:type="paragraph" w:customStyle="1" w:styleId="9862DFC9180E45ECB41A4E896B1AD7B0">
    <w:name w:val="9862DFC9180E45ECB41A4E896B1AD7B0"/>
  </w:style>
  <w:style w:type="paragraph" w:customStyle="1" w:styleId="DDA4639E9E77482883BFFF18958DFAC9">
    <w:name w:val="DDA4639E9E77482883BFFF18958DFAC9"/>
  </w:style>
  <w:style w:type="paragraph" w:customStyle="1" w:styleId="B5FF7EC93F314B3680B187BDF909140A">
    <w:name w:val="B5FF7EC93F314B3680B187BDF909140A"/>
  </w:style>
  <w:style w:type="paragraph" w:customStyle="1" w:styleId="E46D4D66D2194925B59A4D7929A1B26C">
    <w:name w:val="E46D4D66D2194925B59A4D7929A1B26C"/>
  </w:style>
  <w:style w:type="paragraph" w:customStyle="1" w:styleId="46A1E0DC081C4DD287001510E24C41E2">
    <w:name w:val="46A1E0DC081C4DD287001510E24C41E2"/>
  </w:style>
  <w:style w:type="paragraph" w:customStyle="1" w:styleId="71BB9158EBFD4CF4A642DC1CFB97621F">
    <w:name w:val="71BB9158EBFD4CF4A642DC1CFB97621F"/>
  </w:style>
  <w:style w:type="paragraph" w:customStyle="1" w:styleId="C8864CC29CBC4B5EAC482C4CA0B02ADF">
    <w:name w:val="C8864CC29CBC4B5EAC482C4CA0B02ADF"/>
  </w:style>
  <w:style w:type="paragraph" w:customStyle="1" w:styleId="CD814D572F4D4481A96E1652A7B68F58">
    <w:name w:val="CD814D572F4D4481A96E1652A7B68F58"/>
  </w:style>
  <w:style w:type="paragraph" w:customStyle="1" w:styleId="4C191E3B2FF3455194E795EE24780254">
    <w:name w:val="4C191E3B2FF3455194E795EE24780254"/>
  </w:style>
  <w:style w:type="paragraph" w:customStyle="1" w:styleId="298EB9F7E07D4D7A893A019A967ABFD7">
    <w:name w:val="298EB9F7E07D4D7A893A019A967ABFD7"/>
  </w:style>
  <w:style w:type="paragraph" w:customStyle="1" w:styleId="9096E0969F094213AC25E7621C1C851F">
    <w:name w:val="9096E0969F094213AC25E7621C1C851F"/>
  </w:style>
  <w:style w:type="paragraph" w:customStyle="1" w:styleId="41A28E62C6AE4E418D0A5C37CCA369D2">
    <w:name w:val="41A28E62C6AE4E418D0A5C37CCA369D2"/>
  </w:style>
  <w:style w:type="paragraph" w:customStyle="1" w:styleId="767D7AEB467A4F93AEEA5B99796D8984">
    <w:name w:val="767D7AEB467A4F93AEEA5B99796D8984"/>
  </w:style>
  <w:style w:type="paragraph" w:customStyle="1" w:styleId="50C6F9F23F404B0EBF3DCEE0CE9C1955">
    <w:name w:val="50C6F9F23F404B0EBF3DCEE0CE9C1955"/>
  </w:style>
  <w:style w:type="paragraph" w:customStyle="1" w:styleId="AB02338FCEEE44E689ECD496745B2254">
    <w:name w:val="AB02338FCEEE44E689ECD496745B2254"/>
  </w:style>
  <w:style w:type="paragraph" w:customStyle="1" w:styleId="DD28C0B147AB480998D0ACADAE4E248E">
    <w:name w:val="DD28C0B147AB480998D0ACADAE4E248E"/>
  </w:style>
  <w:style w:type="paragraph" w:customStyle="1" w:styleId="36322688FC734E13AF518C7530E9466D">
    <w:name w:val="36322688FC734E13AF518C7530E9466D"/>
  </w:style>
  <w:style w:type="paragraph" w:customStyle="1" w:styleId="C749167108F84A8A937A2797136F243C">
    <w:name w:val="C749167108F84A8A937A2797136F243C"/>
  </w:style>
  <w:style w:type="paragraph" w:customStyle="1" w:styleId="59BBB1A126C548069D9538EC5EF81B60">
    <w:name w:val="59BBB1A126C548069D9538EC5EF81B60"/>
  </w:style>
  <w:style w:type="paragraph" w:customStyle="1" w:styleId="31011B963AF241C3916EB604A217B548">
    <w:name w:val="31011B963AF241C3916EB604A217B548"/>
  </w:style>
  <w:style w:type="paragraph" w:customStyle="1" w:styleId="54F5A48EF76A4215B06576580381B408">
    <w:name w:val="54F5A48EF76A4215B06576580381B408"/>
  </w:style>
  <w:style w:type="paragraph" w:customStyle="1" w:styleId="3D582CA5C53243149E27F0AA272519A2">
    <w:name w:val="3D582CA5C53243149E27F0AA272519A2"/>
  </w:style>
  <w:style w:type="paragraph" w:customStyle="1" w:styleId="95C2293EF46C400AB7638D9DC540B2B8">
    <w:name w:val="95C2293EF46C400AB7638D9DC540B2B8"/>
  </w:style>
  <w:style w:type="paragraph" w:customStyle="1" w:styleId="0B1A3126F9E24C49994A9BB1902EB154">
    <w:name w:val="0B1A3126F9E24C49994A9BB1902EB154"/>
  </w:style>
  <w:style w:type="paragraph" w:customStyle="1" w:styleId="3572D5C9A3F04CBAA058A0BB86E6337A">
    <w:name w:val="3572D5C9A3F04CBAA058A0BB86E6337A"/>
  </w:style>
  <w:style w:type="paragraph" w:customStyle="1" w:styleId="EDC58714F24141EFA06D905BCA63E169">
    <w:name w:val="EDC58714F24141EFA06D905BCA63E169"/>
  </w:style>
  <w:style w:type="paragraph" w:customStyle="1" w:styleId="46D879A5851741BC8C893765DD60A6DB">
    <w:name w:val="46D879A5851741BC8C893765DD60A6DB"/>
  </w:style>
  <w:style w:type="paragraph" w:customStyle="1" w:styleId="667C29635D1249B8B23787A0241FA3D8">
    <w:name w:val="667C29635D1249B8B23787A0241FA3D8"/>
  </w:style>
  <w:style w:type="paragraph" w:customStyle="1" w:styleId="10BB5385ACD54CCAB8682C2E2CB228BD">
    <w:name w:val="10BB5385ACD54CCAB8682C2E2CB228BD"/>
  </w:style>
  <w:style w:type="character" w:styleId="a5">
    <w:name w:val="Strong"/>
    <w:basedOn w:val="a0"/>
    <w:uiPriority w:val="10"/>
    <w:unhideWhenUsed/>
    <w:qFormat/>
    <w:rPr>
      <w:b/>
      <w:bCs/>
    </w:rPr>
  </w:style>
  <w:style w:type="paragraph" w:customStyle="1" w:styleId="D9C3F23FC7FE4D07A0DF449B7D110CAB">
    <w:name w:val="D9C3F23FC7FE4D07A0DF449B7D110CAB"/>
  </w:style>
  <w:style w:type="paragraph" w:customStyle="1" w:styleId="13467BA7201D41A182DAC368AA050E91">
    <w:name w:val="13467BA7201D41A182DAC368AA050E91"/>
  </w:style>
  <w:style w:type="paragraph" w:customStyle="1" w:styleId="93FD8D87051C4E41A11CDD0CEE80786D">
    <w:name w:val="93FD8D87051C4E41A11CDD0CEE80786D"/>
  </w:style>
  <w:style w:type="paragraph" w:customStyle="1" w:styleId="078BB6E732B546BCBE42AD7D4A86BEB2">
    <w:name w:val="078BB6E732B546BCBE42AD7D4A86BEB2"/>
  </w:style>
  <w:style w:type="paragraph" w:customStyle="1" w:styleId="FE9BD06D6B194F9FA2401263B4F404B5">
    <w:name w:val="FE9BD06D6B194F9FA2401263B4F404B5"/>
  </w:style>
  <w:style w:type="paragraph" w:customStyle="1" w:styleId="E4ADCF069341414691F0008A4DF9E089">
    <w:name w:val="E4ADCF069341414691F0008A4DF9E089"/>
  </w:style>
  <w:style w:type="paragraph" w:customStyle="1" w:styleId="8D9F500B87A64A4BA633E36CEB3F07AD">
    <w:name w:val="8D9F500B87A64A4BA633E36CEB3F07AD"/>
  </w:style>
  <w:style w:type="paragraph" w:customStyle="1" w:styleId="6E94E484364E4D318F452770AB5A857B">
    <w:name w:val="6E94E484364E4D318F452770AB5A857B"/>
  </w:style>
  <w:style w:type="paragraph" w:customStyle="1" w:styleId="3B3046C266F741388A7F49B5F3CE8300">
    <w:name w:val="3B3046C266F741388A7F49B5F3CE8300"/>
  </w:style>
  <w:style w:type="paragraph" w:customStyle="1" w:styleId="FFCD702611834926AC153DE2C444A8BE">
    <w:name w:val="FFCD702611834926AC153DE2C444A8BE"/>
    <w:rsid w:val="00ED4209"/>
  </w:style>
  <w:style w:type="paragraph" w:customStyle="1" w:styleId="D8C19372B8644927BA3F150B5556EA6F">
    <w:name w:val="D8C19372B8644927BA3F150B5556EA6F"/>
    <w:rsid w:val="00ED4209"/>
  </w:style>
  <w:style w:type="paragraph" w:customStyle="1" w:styleId="1B3B929148C243AB94DC5D24A1B06DB1">
    <w:name w:val="1B3B929148C243AB94DC5D24A1B06DB1"/>
    <w:rsid w:val="00ED4209"/>
  </w:style>
  <w:style w:type="paragraph" w:customStyle="1" w:styleId="65101EBB557347C291EB6C9579912FDA">
    <w:name w:val="65101EBB557347C291EB6C9579912FDA"/>
    <w:rsid w:val="00ED4209"/>
  </w:style>
  <w:style w:type="paragraph" w:customStyle="1" w:styleId="CFFFA68D1AF845199DAAF46052D63072">
    <w:name w:val="CFFFA68D1AF845199DAAF46052D63072"/>
    <w:rsid w:val="00ED4209"/>
  </w:style>
  <w:style w:type="paragraph" w:customStyle="1" w:styleId="1A2BAA460CC1480EAF275452440A7711">
    <w:name w:val="1A2BAA460CC1480EAF275452440A7711"/>
    <w:rsid w:val="00ED4209"/>
  </w:style>
  <w:style w:type="paragraph" w:customStyle="1" w:styleId="7F9B7D6F207642DCBC740FA3E2922AA1">
    <w:name w:val="7F9B7D6F207642DCBC740FA3E2922AA1"/>
    <w:rsid w:val="00ED4209"/>
  </w:style>
  <w:style w:type="paragraph" w:customStyle="1" w:styleId="28D1C04247F044409C9701ACE94B40C8">
    <w:name w:val="28D1C04247F044409C9701ACE94B40C8"/>
    <w:rsid w:val="00ED4209"/>
  </w:style>
  <w:style w:type="paragraph" w:customStyle="1" w:styleId="B146234B994949DB94B0948D0B26705D">
    <w:name w:val="B146234B994949DB94B0948D0B26705D"/>
    <w:rsid w:val="00ED4209"/>
  </w:style>
  <w:style w:type="paragraph" w:customStyle="1" w:styleId="FC54A471DC604BB9B038EB92FB394DE8">
    <w:name w:val="FC54A471DC604BB9B038EB92FB394DE8"/>
    <w:rsid w:val="00ED42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 </CompanyAddress>
  <CompanyPhone>№1</CompanyPhone>
  <CompanyFax/>
  <CompanyEmail> 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Описание работ (красное оформление).dotx</Template>
  <TotalTime>86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&lt;Period of Performance&gt;</vt:lpstr>
      <vt:lpstr>&lt;Engagement Resources&gt;</vt:lpstr>
      <vt:lpstr>&lt;Scope of Work&gt;</vt:lpstr>
      <vt:lpstr>&lt;Deliverable Materials&gt;</vt:lpstr>
      <vt:lpstr>&lt;Contractor Responsibilities&gt;</vt:lpstr>
      <vt:lpstr>&lt;Client Responsibilities&gt;</vt:lpstr>
      <vt:lpstr>&lt;Fee Schedule&gt;</vt:lpstr>
      <vt:lpstr>&lt;Out-of-Pocket Expenses / Invoice Procedures&gt;</vt:lpstr>
      <vt:lpstr>&lt;Completion Criteria&gt;</vt:lpstr>
      <vt:lpstr>&lt;Assumptions&gt;</vt:lpstr>
      <vt:lpstr>&lt;Project Change Control Procedure&gt;</vt:lpstr>
    </vt:vector>
  </TitlesOfParts>
  <Company>кафедра БМТ-2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Кобелев</dc:creator>
  <cp:keywords>15.11.2021</cp:keywords>
  <dc:description/>
  <cp:lastModifiedBy>R-Pharm</cp:lastModifiedBy>
  <cp:revision>12</cp:revision>
  <dcterms:created xsi:type="dcterms:W3CDTF">2019-11-16T18:16:00Z</dcterms:created>
  <dcterms:modified xsi:type="dcterms:W3CDTF">2021-11-15T20:42:00Z</dcterms:modified>
  <cp:contentStatus>Липич Я.Н.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2018-06-13T06:31:31.3634713Z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